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D869B" w14:textId="77777777" w:rsidR="00D077E9" w:rsidRDefault="00D077E9" w:rsidP="00D70D02">
      <w:r>
        <w:rPr>
          <w:noProof/>
        </w:rPr>
        <w:drawing>
          <wp:anchor distT="0" distB="0" distL="114300" distR="114300" simplePos="0" relativeHeight="251658240" behindDoc="1" locked="0" layoutInCell="1" allowOverlap="1" wp14:anchorId="1BB70DAB" wp14:editId="589415E3">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685"/>
      </w:tblGrid>
      <w:tr w:rsidR="00D077E9" w14:paraId="22466CA0" w14:textId="77777777" w:rsidTr="00D077E9">
        <w:trPr>
          <w:trHeight w:val="1894"/>
        </w:trPr>
        <w:tc>
          <w:tcPr>
            <w:tcW w:w="5580" w:type="dxa"/>
            <w:tcBorders>
              <w:top w:val="nil"/>
              <w:left w:val="nil"/>
              <w:bottom w:val="nil"/>
              <w:right w:val="nil"/>
            </w:tcBorders>
          </w:tcPr>
          <w:p w14:paraId="3DD18F7F" w14:textId="77777777" w:rsidR="00D077E9" w:rsidRDefault="00D077E9" w:rsidP="00D077E9">
            <w:r>
              <w:rPr>
                <w:noProof/>
              </w:rPr>
              <mc:AlternateContent>
                <mc:Choice Requires="wps">
                  <w:drawing>
                    <wp:inline distT="0" distB="0" distL="0" distR="0" wp14:anchorId="44188B38" wp14:editId="3C2C75BF">
                      <wp:extent cx="3609975" cy="1600200"/>
                      <wp:effectExtent l="0" t="0" r="0" b="0"/>
                      <wp:docPr id="8" name="Text Box 8"/>
                      <wp:cNvGraphicFramePr/>
                      <a:graphic xmlns:a="http://schemas.openxmlformats.org/drawingml/2006/main">
                        <a:graphicData uri="http://schemas.microsoft.com/office/word/2010/wordprocessingShape">
                          <wps:wsp>
                            <wps:cNvSpPr txBox="1"/>
                            <wps:spPr>
                              <a:xfrm>
                                <a:off x="0" y="0"/>
                                <a:ext cx="3609975" cy="1600200"/>
                              </a:xfrm>
                              <a:prstGeom prst="rect">
                                <a:avLst/>
                              </a:prstGeom>
                              <a:noFill/>
                              <a:ln w="6350">
                                <a:noFill/>
                              </a:ln>
                            </wps:spPr>
                            <wps:txbx>
                              <w:txbxContent>
                                <w:p w14:paraId="0D339ED2" w14:textId="5CCE9B6B" w:rsidR="00D077E9" w:rsidRPr="00AA58EC" w:rsidRDefault="003C3D45" w:rsidP="00AA58EC">
                                  <w:pPr>
                                    <w:pStyle w:val="Title"/>
                                    <w:rPr>
                                      <w:lang w:val="en-AU"/>
                                    </w:rPr>
                                  </w:pPr>
                                  <w:r>
                                    <w:t>The Battle of Neighborhoods</w:t>
                                  </w:r>
                                  <w:r w:rsidR="00AA58EC">
                                    <w:rPr>
                                      <w:lang w:val="en-AU"/>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4188B38" id="_x0000_t202" coordsize="21600,21600" o:spt="202" path="m,l,21600r21600,l21600,xe">
                      <v:stroke joinstyle="miter"/>
                      <v:path gradientshapeok="t" o:connecttype="rect"/>
                    </v:shapetype>
                    <v:shape id="Text Box 8" o:spid="_x0000_s1026" type="#_x0000_t202" style="width:284.25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" filled="f" stroked="f" strokeweight=".5pt">
                      <v:textbox>
                        <w:txbxContent>
                          <w:p w14:paraId="0D339ED2" w14:textId="5CCE9B6B" w:rsidR="00D077E9" w:rsidRPr="00AA58EC" w:rsidRDefault="003C3D45" w:rsidP="00AA58EC">
                            <w:pPr>
                              <w:pStyle w:val="Title"/>
                              <w:rPr>
                                <w:lang w:val="en-AU"/>
                              </w:rPr>
                            </w:pPr>
                            <w:r>
                              <w:t>The Battle of Neighborhoods</w:t>
                            </w:r>
                            <w:r w:rsidR="00AA58EC">
                              <w:rPr>
                                <w:lang w:val="en-AU"/>
                              </w:rPr>
                              <w:t xml:space="preserve"> 2019</w:t>
                            </w:r>
                          </w:p>
                        </w:txbxContent>
                      </v:textbox>
                      <w10:anchorlock/>
                    </v:shape>
                  </w:pict>
                </mc:Fallback>
              </mc:AlternateContent>
            </w:r>
          </w:p>
          <w:p w14:paraId="2B7AD4E7" w14:textId="77777777" w:rsidR="00D077E9" w:rsidRDefault="00D077E9" w:rsidP="00D077E9">
            <w:r>
              <w:rPr>
                <w:noProof/>
              </w:rPr>
              <mc:AlternateContent>
                <mc:Choice Requires="wps">
                  <w:drawing>
                    <wp:inline distT="0" distB="0" distL="0" distR="0" wp14:anchorId="61FADBBB" wp14:editId="6FCC785C">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6D9B0FA"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64B86447" w14:textId="77777777" w:rsidTr="00D077E9">
        <w:trPr>
          <w:trHeight w:val="7636"/>
        </w:trPr>
        <w:tc>
          <w:tcPr>
            <w:tcW w:w="5580" w:type="dxa"/>
            <w:tcBorders>
              <w:top w:val="nil"/>
              <w:left w:val="nil"/>
              <w:bottom w:val="nil"/>
              <w:right w:val="nil"/>
            </w:tcBorders>
          </w:tcPr>
          <w:p w14:paraId="02C1ED47" w14:textId="77777777" w:rsidR="00D077E9" w:rsidRDefault="00D077E9" w:rsidP="00D077E9">
            <w:pPr>
              <w:rPr>
                <w:noProof/>
              </w:rPr>
            </w:pPr>
          </w:p>
        </w:tc>
      </w:tr>
      <w:tr w:rsidR="00D077E9" w14:paraId="27936796" w14:textId="77777777" w:rsidTr="00D077E9">
        <w:trPr>
          <w:trHeight w:val="2171"/>
        </w:trPr>
        <w:tc>
          <w:tcPr>
            <w:tcW w:w="5580" w:type="dxa"/>
            <w:tcBorders>
              <w:top w:val="nil"/>
              <w:left w:val="nil"/>
              <w:bottom w:val="nil"/>
              <w:right w:val="nil"/>
            </w:tcBorders>
          </w:tcPr>
          <w:sdt>
            <w:sdtPr>
              <w:id w:val="1080870105"/>
              <w:placeholder>
                <w:docPart w:val="2CD3345A0F7B46B2865AA1F06B520EE6"/>
              </w:placeholder>
              <w15:appearance w15:val="hidden"/>
            </w:sdtPr>
            <w:sdtEndPr/>
            <w:sdtContent>
              <w:p w14:paraId="10EBED70" w14:textId="0417E98C"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A406F8">
                  <w:rPr>
                    <w:rStyle w:val="SubtitleChar"/>
                    <w:b w:val="0"/>
                    <w:noProof/>
                  </w:rPr>
                  <w:t>April 3</w:t>
                </w:r>
                <w:r w:rsidRPr="00D86945">
                  <w:rPr>
                    <w:rStyle w:val="SubtitleChar"/>
                    <w:b w:val="0"/>
                  </w:rPr>
                  <w:fldChar w:fldCharType="end"/>
                </w:r>
              </w:p>
            </w:sdtContent>
          </w:sdt>
          <w:p w14:paraId="46008C8C"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1232630D" wp14:editId="320EA67E">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39DBD13"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E1CACCE" w14:textId="77777777" w:rsidR="00D077E9" w:rsidRDefault="00D077E9" w:rsidP="00D077E9">
            <w:pPr>
              <w:rPr>
                <w:noProof/>
                <w:sz w:val="10"/>
                <w:szCs w:val="10"/>
              </w:rPr>
            </w:pPr>
          </w:p>
          <w:p w14:paraId="4D1E1B6C" w14:textId="77777777" w:rsidR="00D077E9" w:rsidRDefault="00D077E9" w:rsidP="00D077E9">
            <w:pPr>
              <w:rPr>
                <w:noProof/>
                <w:sz w:val="10"/>
                <w:szCs w:val="10"/>
              </w:rPr>
            </w:pPr>
          </w:p>
          <w:p w14:paraId="170EEE1B" w14:textId="46D8A27B" w:rsidR="00D077E9" w:rsidRDefault="00227218" w:rsidP="00D077E9">
            <w:sdt>
              <w:sdtPr>
                <w:id w:val="-1740469667"/>
                <w:placeholder>
                  <w:docPart w:val="7C18102302F8482DA8409D8E844F2F66"/>
                </w:placeholder>
                <w15:appearance w15:val="hidden"/>
              </w:sdtPr>
              <w:sdtEndPr/>
              <w:sdtContent>
                <w:r w:rsidR="00AA58EC">
                  <w:t>ABDIS’ ASSIGNMENT</w:t>
                </w:r>
              </w:sdtContent>
            </w:sdt>
          </w:p>
          <w:p w14:paraId="32D13C8E" w14:textId="7DF0E514" w:rsidR="00D077E9" w:rsidRDefault="00D077E9" w:rsidP="00D077E9">
            <w:r w:rsidRPr="00B231E5">
              <w:t>Authored by:</w:t>
            </w:r>
            <w:r>
              <w:t xml:space="preserve"> </w:t>
            </w:r>
            <w:sdt>
              <w:sdtPr>
                <w:alias w:val="Your Name"/>
                <w:tag w:val="Your Name"/>
                <w:id w:val="-180584491"/>
                <w:placeholder>
                  <w:docPart w:val="3E30D5340C6245DBAFBD6594157D67FC"/>
                </w:placeholder>
                <w:dataBinding w:prefixMappings="xmlns:ns0='http://schemas.microsoft.com/office/2006/coverPageProps' " w:xpath="/ns0:CoverPageProperties[1]/ns0:CompanyFax[1]" w:storeItemID="{55AF091B-3C7A-41E3-B477-F2FDAA23CFDA}"/>
                <w15:appearance w15:val="hidden"/>
                <w:text w:multiLine="1"/>
              </w:sdtPr>
              <w:sdtEndPr/>
              <w:sdtContent>
                <w:r w:rsidR="00AA58EC">
                  <w:t>Mohyeddin Abdi</w:t>
                </w:r>
              </w:sdtContent>
            </w:sdt>
          </w:p>
          <w:p w14:paraId="200CD6A6" w14:textId="77777777" w:rsidR="00D077E9" w:rsidRPr="00D86945" w:rsidRDefault="00D077E9" w:rsidP="00D077E9">
            <w:pPr>
              <w:rPr>
                <w:noProof/>
                <w:sz w:val="10"/>
                <w:szCs w:val="10"/>
              </w:rPr>
            </w:pPr>
          </w:p>
        </w:tc>
      </w:tr>
    </w:tbl>
    <w:p w14:paraId="5CF9B1B1" w14:textId="1D9139C3" w:rsidR="00D077E9" w:rsidRDefault="00D077E9">
      <w:pPr>
        <w:spacing w:after="200"/>
      </w:pPr>
      <w:r>
        <w:rPr>
          <w:noProof/>
        </w:rPr>
        <mc:AlternateContent>
          <mc:Choice Requires="wps">
            <w:drawing>
              <wp:anchor distT="0" distB="0" distL="114300" distR="114300" simplePos="0" relativeHeight="251659264" behindDoc="1" locked="0" layoutInCell="1" allowOverlap="1" wp14:anchorId="4945FED0" wp14:editId="6761AD4D">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9AA32"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3BCDC382" wp14:editId="5FD23594">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EB3E5A"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p w14:paraId="4A71B705" w14:textId="77777777" w:rsidR="00BA0770" w:rsidRDefault="00BA0770" w:rsidP="00D077E9">
      <w:pPr>
        <w:pStyle w:val="Heading1"/>
      </w:pPr>
    </w:p>
    <w:sdt>
      <w:sdtPr>
        <w:id w:val="-1139956931"/>
        <w:docPartObj>
          <w:docPartGallery w:val="Table of Contents"/>
          <w:docPartUnique/>
        </w:docPartObj>
      </w:sdtPr>
      <w:sdtEndPr>
        <w:rPr>
          <w:rFonts w:asciiTheme="minorHAnsi" w:eastAsiaTheme="minorEastAsia" w:hAnsiTheme="minorHAnsi" w:cstheme="minorBidi"/>
          <w:b/>
          <w:bCs/>
          <w:noProof/>
          <w:color w:val="082A75" w:themeColor="text2"/>
          <w:sz w:val="28"/>
          <w:szCs w:val="22"/>
        </w:rPr>
      </w:sdtEndPr>
      <w:sdtContent>
        <w:p w14:paraId="518F7E5D" w14:textId="445B75DB" w:rsidR="00BA0770" w:rsidRDefault="00BA0770">
          <w:pPr>
            <w:pStyle w:val="TOCHeading"/>
          </w:pPr>
          <w:r>
            <w:t>Contents</w:t>
          </w:r>
        </w:p>
        <w:bookmarkStart w:id="0" w:name="_GoBack"/>
        <w:bookmarkEnd w:id="0"/>
        <w:p w14:paraId="7D17D7A1" w14:textId="1538A71F" w:rsidR="00760816" w:rsidRDefault="00BA0770">
          <w:pPr>
            <w:pStyle w:val="TOC1"/>
            <w:tabs>
              <w:tab w:val="right" w:leader="dot" w:pos="9926"/>
            </w:tabs>
            <w:rPr>
              <w:b w:val="0"/>
              <w:noProof/>
              <w:color w:val="auto"/>
              <w:sz w:val="22"/>
              <w:lang w:val="en-AU" w:eastAsia="en-AU"/>
            </w:rPr>
          </w:pPr>
          <w:r>
            <w:fldChar w:fldCharType="begin"/>
          </w:r>
          <w:r>
            <w:instrText xml:space="preserve"> TOC \o "1-3" \h \z \u </w:instrText>
          </w:r>
          <w:r>
            <w:fldChar w:fldCharType="separate"/>
          </w:r>
          <w:hyperlink w:anchor="_Toc5220354" w:history="1">
            <w:r w:rsidR="00760816" w:rsidRPr="00CA0A7C">
              <w:rPr>
                <w:rStyle w:val="Hyperlink"/>
                <w:noProof/>
              </w:rPr>
              <w:t>Capstone Project – The Battle of Neighborhoods</w:t>
            </w:r>
            <w:r w:rsidR="00760816">
              <w:rPr>
                <w:noProof/>
                <w:webHidden/>
              </w:rPr>
              <w:tab/>
            </w:r>
            <w:r w:rsidR="00760816">
              <w:rPr>
                <w:noProof/>
                <w:webHidden/>
              </w:rPr>
              <w:fldChar w:fldCharType="begin"/>
            </w:r>
            <w:r w:rsidR="00760816">
              <w:rPr>
                <w:noProof/>
                <w:webHidden/>
              </w:rPr>
              <w:instrText xml:space="preserve"> PAGEREF _Toc5220354 \h </w:instrText>
            </w:r>
            <w:r w:rsidR="00760816">
              <w:rPr>
                <w:noProof/>
                <w:webHidden/>
              </w:rPr>
            </w:r>
            <w:r w:rsidR="00760816">
              <w:rPr>
                <w:noProof/>
                <w:webHidden/>
              </w:rPr>
              <w:fldChar w:fldCharType="separate"/>
            </w:r>
            <w:r w:rsidR="00760816">
              <w:rPr>
                <w:noProof/>
                <w:webHidden/>
              </w:rPr>
              <w:t>3</w:t>
            </w:r>
            <w:r w:rsidR="00760816">
              <w:rPr>
                <w:noProof/>
                <w:webHidden/>
              </w:rPr>
              <w:fldChar w:fldCharType="end"/>
            </w:r>
          </w:hyperlink>
        </w:p>
        <w:p w14:paraId="16B8383F" w14:textId="6430014C" w:rsidR="00760816" w:rsidRDefault="00760816">
          <w:pPr>
            <w:pStyle w:val="TOC2"/>
            <w:tabs>
              <w:tab w:val="right" w:leader="dot" w:pos="9926"/>
            </w:tabs>
            <w:rPr>
              <w:b w:val="0"/>
              <w:noProof/>
              <w:color w:val="auto"/>
              <w:sz w:val="22"/>
              <w:lang w:val="en-AU" w:eastAsia="en-AU"/>
            </w:rPr>
          </w:pPr>
          <w:hyperlink w:anchor="_Toc5220355" w:history="1">
            <w:r w:rsidRPr="00CA0A7C">
              <w:rPr>
                <w:rStyle w:val="Hyperlink"/>
                <w:bCs/>
                <w:noProof/>
              </w:rPr>
              <w:t>Introduction</w:t>
            </w:r>
            <w:r>
              <w:rPr>
                <w:noProof/>
                <w:webHidden/>
              </w:rPr>
              <w:tab/>
            </w:r>
            <w:r>
              <w:rPr>
                <w:noProof/>
                <w:webHidden/>
              </w:rPr>
              <w:fldChar w:fldCharType="begin"/>
            </w:r>
            <w:r>
              <w:rPr>
                <w:noProof/>
                <w:webHidden/>
              </w:rPr>
              <w:instrText xml:space="preserve"> PAGEREF _Toc5220355 \h </w:instrText>
            </w:r>
            <w:r>
              <w:rPr>
                <w:noProof/>
                <w:webHidden/>
              </w:rPr>
            </w:r>
            <w:r>
              <w:rPr>
                <w:noProof/>
                <w:webHidden/>
              </w:rPr>
              <w:fldChar w:fldCharType="separate"/>
            </w:r>
            <w:r>
              <w:rPr>
                <w:noProof/>
                <w:webHidden/>
              </w:rPr>
              <w:t>4</w:t>
            </w:r>
            <w:r>
              <w:rPr>
                <w:noProof/>
                <w:webHidden/>
              </w:rPr>
              <w:fldChar w:fldCharType="end"/>
            </w:r>
          </w:hyperlink>
        </w:p>
        <w:p w14:paraId="34528CFF" w14:textId="3801362D" w:rsidR="00760816" w:rsidRDefault="00760816">
          <w:pPr>
            <w:pStyle w:val="TOC3"/>
            <w:tabs>
              <w:tab w:val="right" w:leader="dot" w:pos="9926"/>
            </w:tabs>
            <w:rPr>
              <w:b w:val="0"/>
              <w:noProof/>
              <w:color w:val="auto"/>
              <w:sz w:val="22"/>
              <w:lang w:val="en-AU" w:eastAsia="en-AU"/>
            </w:rPr>
          </w:pPr>
          <w:hyperlink w:anchor="_Toc5220356" w:history="1">
            <w:r w:rsidRPr="00CA0A7C">
              <w:rPr>
                <w:rStyle w:val="Hyperlink"/>
                <w:noProof/>
              </w:rPr>
              <w:t>Background</w:t>
            </w:r>
            <w:r>
              <w:rPr>
                <w:noProof/>
                <w:webHidden/>
              </w:rPr>
              <w:tab/>
            </w:r>
            <w:r>
              <w:rPr>
                <w:noProof/>
                <w:webHidden/>
              </w:rPr>
              <w:fldChar w:fldCharType="begin"/>
            </w:r>
            <w:r>
              <w:rPr>
                <w:noProof/>
                <w:webHidden/>
              </w:rPr>
              <w:instrText xml:space="preserve"> PAGEREF _Toc5220356 \h </w:instrText>
            </w:r>
            <w:r>
              <w:rPr>
                <w:noProof/>
                <w:webHidden/>
              </w:rPr>
            </w:r>
            <w:r>
              <w:rPr>
                <w:noProof/>
                <w:webHidden/>
              </w:rPr>
              <w:fldChar w:fldCharType="separate"/>
            </w:r>
            <w:r>
              <w:rPr>
                <w:noProof/>
                <w:webHidden/>
              </w:rPr>
              <w:t>4</w:t>
            </w:r>
            <w:r>
              <w:rPr>
                <w:noProof/>
                <w:webHidden/>
              </w:rPr>
              <w:fldChar w:fldCharType="end"/>
            </w:r>
          </w:hyperlink>
        </w:p>
        <w:p w14:paraId="5DF7F0BF" w14:textId="525A9A5D" w:rsidR="00760816" w:rsidRDefault="00760816">
          <w:pPr>
            <w:pStyle w:val="TOC3"/>
            <w:tabs>
              <w:tab w:val="right" w:leader="dot" w:pos="9926"/>
            </w:tabs>
            <w:rPr>
              <w:b w:val="0"/>
              <w:noProof/>
              <w:color w:val="auto"/>
              <w:sz w:val="22"/>
              <w:lang w:val="en-AU" w:eastAsia="en-AU"/>
            </w:rPr>
          </w:pPr>
          <w:hyperlink w:anchor="_Toc5220357" w:history="1">
            <w:r w:rsidRPr="00CA0A7C">
              <w:rPr>
                <w:rStyle w:val="Hyperlink"/>
                <w:noProof/>
              </w:rPr>
              <w:t>Data Description</w:t>
            </w:r>
            <w:r>
              <w:rPr>
                <w:noProof/>
                <w:webHidden/>
              </w:rPr>
              <w:tab/>
            </w:r>
            <w:r>
              <w:rPr>
                <w:noProof/>
                <w:webHidden/>
              </w:rPr>
              <w:fldChar w:fldCharType="begin"/>
            </w:r>
            <w:r>
              <w:rPr>
                <w:noProof/>
                <w:webHidden/>
              </w:rPr>
              <w:instrText xml:space="preserve"> PAGEREF _Toc5220357 \h </w:instrText>
            </w:r>
            <w:r>
              <w:rPr>
                <w:noProof/>
                <w:webHidden/>
              </w:rPr>
            </w:r>
            <w:r>
              <w:rPr>
                <w:noProof/>
                <w:webHidden/>
              </w:rPr>
              <w:fldChar w:fldCharType="separate"/>
            </w:r>
            <w:r>
              <w:rPr>
                <w:noProof/>
                <w:webHidden/>
              </w:rPr>
              <w:t>4</w:t>
            </w:r>
            <w:r>
              <w:rPr>
                <w:noProof/>
                <w:webHidden/>
              </w:rPr>
              <w:fldChar w:fldCharType="end"/>
            </w:r>
          </w:hyperlink>
        </w:p>
        <w:p w14:paraId="0BDBAEA0" w14:textId="68E786D3" w:rsidR="00760816" w:rsidRDefault="00760816">
          <w:pPr>
            <w:pStyle w:val="TOC2"/>
            <w:tabs>
              <w:tab w:val="right" w:leader="dot" w:pos="9926"/>
            </w:tabs>
            <w:rPr>
              <w:b w:val="0"/>
              <w:noProof/>
              <w:color w:val="auto"/>
              <w:sz w:val="22"/>
              <w:lang w:val="en-AU" w:eastAsia="en-AU"/>
            </w:rPr>
          </w:pPr>
          <w:hyperlink w:anchor="_Toc5220358" w:history="1">
            <w:r w:rsidRPr="00CA0A7C">
              <w:rPr>
                <w:rStyle w:val="Hyperlink"/>
                <w:bCs/>
                <w:noProof/>
              </w:rPr>
              <w:t>Methodology</w:t>
            </w:r>
            <w:r>
              <w:rPr>
                <w:noProof/>
                <w:webHidden/>
              </w:rPr>
              <w:tab/>
            </w:r>
            <w:r>
              <w:rPr>
                <w:noProof/>
                <w:webHidden/>
              </w:rPr>
              <w:fldChar w:fldCharType="begin"/>
            </w:r>
            <w:r>
              <w:rPr>
                <w:noProof/>
                <w:webHidden/>
              </w:rPr>
              <w:instrText xml:space="preserve"> PAGEREF _Toc5220358 \h </w:instrText>
            </w:r>
            <w:r>
              <w:rPr>
                <w:noProof/>
                <w:webHidden/>
              </w:rPr>
            </w:r>
            <w:r>
              <w:rPr>
                <w:noProof/>
                <w:webHidden/>
              </w:rPr>
              <w:fldChar w:fldCharType="separate"/>
            </w:r>
            <w:r>
              <w:rPr>
                <w:noProof/>
                <w:webHidden/>
              </w:rPr>
              <w:t>5</w:t>
            </w:r>
            <w:r>
              <w:rPr>
                <w:noProof/>
                <w:webHidden/>
              </w:rPr>
              <w:fldChar w:fldCharType="end"/>
            </w:r>
          </w:hyperlink>
        </w:p>
        <w:p w14:paraId="05C6DE6F" w14:textId="291165D6" w:rsidR="00760816" w:rsidRDefault="00760816">
          <w:pPr>
            <w:pStyle w:val="TOC3"/>
            <w:tabs>
              <w:tab w:val="right" w:leader="dot" w:pos="9926"/>
            </w:tabs>
            <w:rPr>
              <w:b w:val="0"/>
              <w:noProof/>
              <w:color w:val="auto"/>
              <w:sz w:val="22"/>
              <w:lang w:val="en-AU" w:eastAsia="en-AU"/>
            </w:rPr>
          </w:pPr>
          <w:hyperlink w:anchor="_Toc5220359" w:history="1">
            <w:r w:rsidRPr="00CA0A7C">
              <w:rPr>
                <w:rStyle w:val="Hyperlink"/>
                <w:noProof/>
              </w:rPr>
              <w:t>Create Data Frame</w:t>
            </w:r>
            <w:r>
              <w:rPr>
                <w:noProof/>
                <w:webHidden/>
              </w:rPr>
              <w:tab/>
            </w:r>
            <w:r>
              <w:rPr>
                <w:noProof/>
                <w:webHidden/>
              </w:rPr>
              <w:fldChar w:fldCharType="begin"/>
            </w:r>
            <w:r>
              <w:rPr>
                <w:noProof/>
                <w:webHidden/>
              </w:rPr>
              <w:instrText xml:space="preserve"> PAGEREF _Toc5220359 \h </w:instrText>
            </w:r>
            <w:r>
              <w:rPr>
                <w:noProof/>
                <w:webHidden/>
              </w:rPr>
            </w:r>
            <w:r>
              <w:rPr>
                <w:noProof/>
                <w:webHidden/>
              </w:rPr>
              <w:fldChar w:fldCharType="separate"/>
            </w:r>
            <w:r>
              <w:rPr>
                <w:noProof/>
                <w:webHidden/>
              </w:rPr>
              <w:t>5</w:t>
            </w:r>
            <w:r>
              <w:rPr>
                <w:noProof/>
                <w:webHidden/>
              </w:rPr>
              <w:fldChar w:fldCharType="end"/>
            </w:r>
          </w:hyperlink>
        </w:p>
        <w:p w14:paraId="3950058B" w14:textId="75299C36" w:rsidR="00760816" w:rsidRDefault="00760816">
          <w:pPr>
            <w:pStyle w:val="TOC3"/>
            <w:tabs>
              <w:tab w:val="right" w:leader="dot" w:pos="9926"/>
            </w:tabs>
            <w:rPr>
              <w:b w:val="0"/>
              <w:noProof/>
              <w:color w:val="auto"/>
              <w:sz w:val="22"/>
              <w:lang w:val="en-AU" w:eastAsia="en-AU"/>
            </w:rPr>
          </w:pPr>
          <w:hyperlink w:anchor="_Toc5220360" w:history="1">
            <w:r w:rsidRPr="00CA0A7C">
              <w:rPr>
                <w:rStyle w:val="Hyperlink"/>
                <w:noProof/>
              </w:rPr>
              <w:t>Visualizing the data</w:t>
            </w:r>
            <w:r>
              <w:rPr>
                <w:noProof/>
                <w:webHidden/>
              </w:rPr>
              <w:tab/>
            </w:r>
            <w:r>
              <w:rPr>
                <w:noProof/>
                <w:webHidden/>
              </w:rPr>
              <w:fldChar w:fldCharType="begin"/>
            </w:r>
            <w:r>
              <w:rPr>
                <w:noProof/>
                <w:webHidden/>
              </w:rPr>
              <w:instrText xml:space="preserve"> PAGEREF _Toc5220360 \h </w:instrText>
            </w:r>
            <w:r>
              <w:rPr>
                <w:noProof/>
                <w:webHidden/>
              </w:rPr>
            </w:r>
            <w:r>
              <w:rPr>
                <w:noProof/>
                <w:webHidden/>
              </w:rPr>
              <w:fldChar w:fldCharType="separate"/>
            </w:r>
            <w:r>
              <w:rPr>
                <w:noProof/>
                <w:webHidden/>
              </w:rPr>
              <w:t>6</w:t>
            </w:r>
            <w:r>
              <w:rPr>
                <w:noProof/>
                <w:webHidden/>
              </w:rPr>
              <w:fldChar w:fldCharType="end"/>
            </w:r>
          </w:hyperlink>
        </w:p>
        <w:p w14:paraId="4DF16855" w14:textId="40CDAD82" w:rsidR="00760816" w:rsidRDefault="00760816">
          <w:pPr>
            <w:pStyle w:val="TOC3"/>
            <w:tabs>
              <w:tab w:val="right" w:leader="dot" w:pos="9926"/>
            </w:tabs>
            <w:rPr>
              <w:b w:val="0"/>
              <w:noProof/>
              <w:color w:val="auto"/>
              <w:sz w:val="22"/>
              <w:lang w:val="en-AU" w:eastAsia="en-AU"/>
            </w:rPr>
          </w:pPr>
          <w:hyperlink w:anchor="_Toc5220361" w:history="1">
            <w:r w:rsidRPr="00CA0A7C">
              <w:rPr>
                <w:rStyle w:val="Hyperlink"/>
                <w:noProof/>
              </w:rPr>
              <w:t>Finding Venues</w:t>
            </w:r>
            <w:r>
              <w:rPr>
                <w:noProof/>
                <w:webHidden/>
              </w:rPr>
              <w:tab/>
            </w:r>
            <w:r>
              <w:rPr>
                <w:noProof/>
                <w:webHidden/>
              </w:rPr>
              <w:fldChar w:fldCharType="begin"/>
            </w:r>
            <w:r>
              <w:rPr>
                <w:noProof/>
                <w:webHidden/>
              </w:rPr>
              <w:instrText xml:space="preserve"> PAGEREF _Toc5220361 \h </w:instrText>
            </w:r>
            <w:r>
              <w:rPr>
                <w:noProof/>
                <w:webHidden/>
              </w:rPr>
            </w:r>
            <w:r>
              <w:rPr>
                <w:noProof/>
                <w:webHidden/>
              </w:rPr>
              <w:fldChar w:fldCharType="separate"/>
            </w:r>
            <w:r>
              <w:rPr>
                <w:noProof/>
                <w:webHidden/>
              </w:rPr>
              <w:t>8</w:t>
            </w:r>
            <w:r>
              <w:rPr>
                <w:noProof/>
                <w:webHidden/>
              </w:rPr>
              <w:fldChar w:fldCharType="end"/>
            </w:r>
          </w:hyperlink>
        </w:p>
        <w:p w14:paraId="413C5F9E" w14:textId="75DE059A" w:rsidR="00760816" w:rsidRDefault="00760816">
          <w:pPr>
            <w:pStyle w:val="TOC3"/>
            <w:tabs>
              <w:tab w:val="right" w:leader="dot" w:pos="9926"/>
            </w:tabs>
            <w:rPr>
              <w:b w:val="0"/>
              <w:noProof/>
              <w:color w:val="auto"/>
              <w:sz w:val="22"/>
              <w:lang w:val="en-AU" w:eastAsia="en-AU"/>
            </w:rPr>
          </w:pPr>
          <w:hyperlink w:anchor="_Toc5220362" w:history="1">
            <w:r w:rsidRPr="00CA0A7C">
              <w:rPr>
                <w:rStyle w:val="Hyperlink"/>
                <w:noProof/>
              </w:rPr>
              <w:t>Visualizing the Venues</w:t>
            </w:r>
            <w:r>
              <w:rPr>
                <w:noProof/>
                <w:webHidden/>
              </w:rPr>
              <w:tab/>
            </w:r>
            <w:r>
              <w:rPr>
                <w:noProof/>
                <w:webHidden/>
              </w:rPr>
              <w:fldChar w:fldCharType="begin"/>
            </w:r>
            <w:r>
              <w:rPr>
                <w:noProof/>
                <w:webHidden/>
              </w:rPr>
              <w:instrText xml:space="preserve"> PAGEREF _Toc5220362 \h </w:instrText>
            </w:r>
            <w:r>
              <w:rPr>
                <w:noProof/>
                <w:webHidden/>
              </w:rPr>
            </w:r>
            <w:r>
              <w:rPr>
                <w:noProof/>
                <w:webHidden/>
              </w:rPr>
              <w:fldChar w:fldCharType="separate"/>
            </w:r>
            <w:r>
              <w:rPr>
                <w:noProof/>
                <w:webHidden/>
              </w:rPr>
              <w:t>9</w:t>
            </w:r>
            <w:r>
              <w:rPr>
                <w:noProof/>
                <w:webHidden/>
              </w:rPr>
              <w:fldChar w:fldCharType="end"/>
            </w:r>
          </w:hyperlink>
        </w:p>
        <w:p w14:paraId="442D08F7" w14:textId="332A85D1" w:rsidR="00760816" w:rsidRDefault="00760816">
          <w:pPr>
            <w:pStyle w:val="TOC3"/>
            <w:tabs>
              <w:tab w:val="right" w:leader="dot" w:pos="9926"/>
            </w:tabs>
            <w:rPr>
              <w:b w:val="0"/>
              <w:noProof/>
              <w:color w:val="auto"/>
              <w:sz w:val="22"/>
              <w:lang w:val="en-AU" w:eastAsia="en-AU"/>
            </w:rPr>
          </w:pPr>
          <w:hyperlink w:anchor="_Toc5220363" w:history="1">
            <w:r w:rsidRPr="00CA0A7C">
              <w:rPr>
                <w:rStyle w:val="Hyperlink"/>
                <w:noProof/>
              </w:rPr>
              <w:t>Examine the Clusters</w:t>
            </w:r>
            <w:r>
              <w:rPr>
                <w:noProof/>
                <w:webHidden/>
              </w:rPr>
              <w:tab/>
            </w:r>
            <w:r>
              <w:rPr>
                <w:noProof/>
                <w:webHidden/>
              </w:rPr>
              <w:fldChar w:fldCharType="begin"/>
            </w:r>
            <w:r>
              <w:rPr>
                <w:noProof/>
                <w:webHidden/>
              </w:rPr>
              <w:instrText xml:space="preserve"> PAGEREF _Toc5220363 \h </w:instrText>
            </w:r>
            <w:r>
              <w:rPr>
                <w:noProof/>
                <w:webHidden/>
              </w:rPr>
            </w:r>
            <w:r>
              <w:rPr>
                <w:noProof/>
                <w:webHidden/>
              </w:rPr>
              <w:fldChar w:fldCharType="separate"/>
            </w:r>
            <w:r>
              <w:rPr>
                <w:noProof/>
                <w:webHidden/>
              </w:rPr>
              <w:t>11</w:t>
            </w:r>
            <w:r>
              <w:rPr>
                <w:noProof/>
                <w:webHidden/>
              </w:rPr>
              <w:fldChar w:fldCharType="end"/>
            </w:r>
          </w:hyperlink>
        </w:p>
        <w:p w14:paraId="0EBDBA09" w14:textId="21F8D1F5" w:rsidR="00760816" w:rsidRDefault="00760816">
          <w:pPr>
            <w:pStyle w:val="TOC2"/>
            <w:tabs>
              <w:tab w:val="right" w:leader="dot" w:pos="9926"/>
            </w:tabs>
            <w:rPr>
              <w:b w:val="0"/>
              <w:noProof/>
              <w:color w:val="auto"/>
              <w:sz w:val="22"/>
              <w:lang w:val="en-AU" w:eastAsia="en-AU"/>
            </w:rPr>
          </w:pPr>
          <w:hyperlink w:anchor="_Toc5220364" w:history="1">
            <w:r w:rsidRPr="00CA0A7C">
              <w:rPr>
                <w:rStyle w:val="Hyperlink"/>
                <w:bCs/>
                <w:noProof/>
              </w:rPr>
              <w:t>Result</w:t>
            </w:r>
            <w:r>
              <w:rPr>
                <w:noProof/>
                <w:webHidden/>
              </w:rPr>
              <w:tab/>
            </w:r>
            <w:r>
              <w:rPr>
                <w:noProof/>
                <w:webHidden/>
              </w:rPr>
              <w:fldChar w:fldCharType="begin"/>
            </w:r>
            <w:r>
              <w:rPr>
                <w:noProof/>
                <w:webHidden/>
              </w:rPr>
              <w:instrText xml:space="preserve"> PAGEREF _Toc5220364 \h </w:instrText>
            </w:r>
            <w:r>
              <w:rPr>
                <w:noProof/>
                <w:webHidden/>
              </w:rPr>
            </w:r>
            <w:r>
              <w:rPr>
                <w:noProof/>
                <w:webHidden/>
              </w:rPr>
              <w:fldChar w:fldCharType="separate"/>
            </w:r>
            <w:r>
              <w:rPr>
                <w:noProof/>
                <w:webHidden/>
              </w:rPr>
              <w:t>12</w:t>
            </w:r>
            <w:r>
              <w:rPr>
                <w:noProof/>
                <w:webHidden/>
              </w:rPr>
              <w:fldChar w:fldCharType="end"/>
            </w:r>
          </w:hyperlink>
        </w:p>
        <w:p w14:paraId="1F9697A1" w14:textId="5AA68521" w:rsidR="00760816" w:rsidRDefault="00760816">
          <w:pPr>
            <w:pStyle w:val="TOC2"/>
            <w:tabs>
              <w:tab w:val="right" w:leader="dot" w:pos="9926"/>
            </w:tabs>
            <w:rPr>
              <w:b w:val="0"/>
              <w:noProof/>
              <w:color w:val="auto"/>
              <w:sz w:val="22"/>
              <w:lang w:val="en-AU" w:eastAsia="en-AU"/>
            </w:rPr>
          </w:pPr>
          <w:hyperlink w:anchor="_Toc5220365" w:history="1">
            <w:r w:rsidRPr="00CA0A7C">
              <w:rPr>
                <w:rStyle w:val="Hyperlink"/>
                <w:bCs/>
                <w:noProof/>
              </w:rPr>
              <w:t>Discussion</w:t>
            </w:r>
            <w:r>
              <w:rPr>
                <w:noProof/>
                <w:webHidden/>
              </w:rPr>
              <w:tab/>
            </w:r>
            <w:r>
              <w:rPr>
                <w:noProof/>
                <w:webHidden/>
              </w:rPr>
              <w:fldChar w:fldCharType="begin"/>
            </w:r>
            <w:r>
              <w:rPr>
                <w:noProof/>
                <w:webHidden/>
              </w:rPr>
              <w:instrText xml:space="preserve"> PAGEREF _Toc5220365 \h </w:instrText>
            </w:r>
            <w:r>
              <w:rPr>
                <w:noProof/>
                <w:webHidden/>
              </w:rPr>
            </w:r>
            <w:r>
              <w:rPr>
                <w:noProof/>
                <w:webHidden/>
              </w:rPr>
              <w:fldChar w:fldCharType="separate"/>
            </w:r>
            <w:r>
              <w:rPr>
                <w:noProof/>
                <w:webHidden/>
              </w:rPr>
              <w:t>16</w:t>
            </w:r>
            <w:r>
              <w:rPr>
                <w:noProof/>
                <w:webHidden/>
              </w:rPr>
              <w:fldChar w:fldCharType="end"/>
            </w:r>
          </w:hyperlink>
        </w:p>
        <w:p w14:paraId="6F43C358" w14:textId="2F565D69" w:rsidR="00760816" w:rsidRDefault="00760816">
          <w:pPr>
            <w:pStyle w:val="TOC2"/>
            <w:tabs>
              <w:tab w:val="right" w:leader="dot" w:pos="9926"/>
            </w:tabs>
            <w:rPr>
              <w:b w:val="0"/>
              <w:noProof/>
              <w:color w:val="auto"/>
              <w:sz w:val="22"/>
              <w:lang w:val="en-AU" w:eastAsia="en-AU"/>
            </w:rPr>
          </w:pPr>
          <w:hyperlink w:anchor="_Toc5220366" w:history="1">
            <w:r w:rsidRPr="00CA0A7C">
              <w:rPr>
                <w:rStyle w:val="Hyperlink"/>
                <w:bCs/>
                <w:noProof/>
              </w:rPr>
              <w:t>Conclusion</w:t>
            </w:r>
            <w:r>
              <w:rPr>
                <w:noProof/>
                <w:webHidden/>
              </w:rPr>
              <w:tab/>
            </w:r>
            <w:r>
              <w:rPr>
                <w:noProof/>
                <w:webHidden/>
              </w:rPr>
              <w:fldChar w:fldCharType="begin"/>
            </w:r>
            <w:r>
              <w:rPr>
                <w:noProof/>
                <w:webHidden/>
              </w:rPr>
              <w:instrText xml:space="preserve"> PAGEREF _Toc5220366 \h </w:instrText>
            </w:r>
            <w:r>
              <w:rPr>
                <w:noProof/>
                <w:webHidden/>
              </w:rPr>
            </w:r>
            <w:r>
              <w:rPr>
                <w:noProof/>
                <w:webHidden/>
              </w:rPr>
              <w:fldChar w:fldCharType="separate"/>
            </w:r>
            <w:r>
              <w:rPr>
                <w:noProof/>
                <w:webHidden/>
              </w:rPr>
              <w:t>16</w:t>
            </w:r>
            <w:r>
              <w:rPr>
                <w:noProof/>
                <w:webHidden/>
              </w:rPr>
              <w:fldChar w:fldCharType="end"/>
            </w:r>
          </w:hyperlink>
        </w:p>
        <w:p w14:paraId="15A9E83B" w14:textId="0D126314" w:rsidR="00760816" w:rsidRDefault="00760816">
          <w:pPr>
            <w:pStyle w:val="TOC2"/>
            <w:tabs>
              <w:tab w:val="right" w:leader="dot" w:pos="9926"/>
            </w:tabs>
            <w:rPr>
              <w:b w:val="0"/>
              <w:noProof/>
              <w:color w:val="auto"/>
              <w:sz w:val="22"/>
              <w:lang w:val="en-AU" w:eastAsia="en-AU"/>
            </w:rPr>
          </w:pPr>
          <w:hyperlink w:anchor="_Toc5220367" w:history="1">
            <w:r w:rsidRPr="00CA0A7C">
              <w:rPr>
                <w:rStyle w:val="Hyperlink"/>
                <w:bCs/>
                <w:noProof/>
              </w:rPr>
              <w:t>References</w:t>
            </w:r>
            <w:r>
              <w:rPr>
                <w:noProof/>
                <w:webHidden/>
              </w:rPr>
              <w:tab/>
            </w:r>
            <w:r>
              <w:rPr>
                <w:noProof/>
                <w:webHidden/>
              </w:rPr>
              <w:fldChar w:fldCharType="begin"/>
            </w:r>
            <w:r>
              <w:rPr>
                <w:noProof/>
                <w:webHidden/>
              </w:rPr>
              <w:instrText xml:space="preserve"> PAGEREF _Toc5220367 \h </w:instrText>
            </w:r>
            <w:r>
              <w:rPr>
                <w:noProof/>
                <w:webHidden/>
              </w:rPr>
            </w:r>
            <w:r>
              <w:rPr>
                <w:noProof/>
                <w:webHidden/>
              </w:rPr>
              <w:fldChar w:fldCharType="separate"/>
            </w:r>
            <w:r>
              <w:rPr>
                <w:noProof/>
                <w:webHidden/>
              </w:rPr>
              <w:t>16</w:t>
            </w:r>
            <w:r>
              <w:rPr>
                <w:noProof/>
                <w:webHidden/>
              </w:rPr>
              <w:fldChar w:fldCharType="end"/>
            </w:r>
          </w:hyperlink>
        </w:p>
        <w:p w14:paraId="08EF9399" w14:textId="595A6D16" w:rsidR="00BA0770" w:rsidRDefault="00BA0770">
          <w:r>
            <w:rPr>
              <w:bCs/>
              <w:noProof/>
            </w:rPr>
            <w:fldChar w:fldCharType="end"/>
          </w:r>
        </w:p>
      </w:sdtContent>
    </w:sdt>
    <w:p w14:paraId="313A4776" w14:textId="77777777" w:rsidR="00BA0770" w:rsidRDefault="00BA0770" w:rsidP="00BA0770">
      <w:pPr>
        <w:pStyle w:val="Heading1"/>
      </w:pPr>
    </w:p>
    <w:p w14:paraId="1FE4A33C" w14:textId="77777777" w:rsidR="00BA0770" w:rsidRDefault="00BA0770" w:rsidP="00BA0770">
      <w:pPr>
        <w:pStyle w:val="Heading1"/>
      </w:pPr>
    </w:p>
    <w:p w14:paraId="213B9306" w14:textId="77777777" w:rsidR="00BA0770" w:rsidRDefault="00BA0770" w:rsidP="00BA0770">
      <w:pPr>
        <w:pStyle w:val="Heading1"/>
      </w:pPr>
    </w:p>
    <w:p w14:paraId="3433DD8A" w14:textId="77777777" w:rsidR="00BA0770" w:rsidRDefault="00BA0770" w:rsidP="00BA0770">
      <w:pPr>
        <w:pStyle w:val="Heading1"/>
      </w:pPr>
    </w:p>
    <w:p w14:paraId="1A6B50B5" w14:textId="77777777" w:rsidR="00BA0770" w:rsidRDefault="00BA0770" w:rsidP="00BA0770">
      <w:pPr>
        <w:pStyle w:val="Heading1"/>
      </w:pPr>
    </w:p>
    <w:p w14:paraId="0ED44AB2" w14:textId="77777777" w:rsidR="00BA0770" w:rsidRDefault="00BA0770" w:rsidP="00BA0770">
      <w:pPr>
        <w:pStyle w:val="Heading1"/>
      </w:pPr>
    </w:p>
    <w:p w14:paraId="6985277E" w14:textId="77777777" w:rsidR="00BA0770" w:rsidRDefault="00BA0770" w:rsidP="00BA0770">
      <w:pPr>
        <w:pStyle w:val="Heading1"/>
      </w:pPr>
    </w:p>
    <w:p w14:paraId="7222C916" w14:textId="01425A0C" w:rsidR="00D077E9" w:rsidRPr="00BA0770" w:rsidRDefault="003615FC" w:rsidP="00AB6A87">
      <w:pPr>
        <w:pStyle w:val="Heading1"/>
        <w:jc w:val="center"/>
      </w:pPr>
      <w:bookmarkStart w:id="1" w:name="_Toc5220354"/>
      <w:r w:rsidRPr="00BA0770">
        <w:t>Capstone Project – The Battle of Neighborhoods</w:t>
      </w:r>
      <w:bookmarkEnd w:id="1"/>
    </w:p>
    <w:p w14:paraId="2CF484E5" w14:textId="136F6435" w:rsidR="00BA0770" w:rsidRDefault="00BA0770" w:rsidP="00D077E9">
      <w:pPr>
        <w:pStyle w:val="Heading1"/>
      </w:pPr>
      <w:r>
        <w:br w:type="page"/>
      </w:r>
    </w:p>
    <w:tbl>
      <w:tblPr>
        <w:tblpPr w:leftFromText="180" w:rightFromText="180" w:vertAnchor="text" w:horzAnchor="margin" w:tblpY="206"/>
        <w:tblW w:w="9999" w:type="dxa"/>
        <w:tblCellMar>
          <w:left w:w="0" w:type="dxa"/>
          <w:right w:w="0" w:type="dxa"/>
        </w:tblCellMar>
        <w:tblLook w:val="0000" w:firstRow="0" w:lastRow="0" w:firstColumn="0" w:lastColumn="0" w:noHBand="0" w:noVBand="0"/>
      </w:tblPr>
      <w:tblGrid>
        <w:gridCol w:w="9999"/>
      </w:tblGrid>
      <w:tr w:rsidR="00AB6A87" w14:paraId="79B39A7D" w14:textId="77777777" w:rsidTr="00AB6A87">
        <w:trPr>
          <w:trHeight w:val="3546"/>
        </w:trPr>
        <w:tc>
          <w:tcPr>
            <w:tcW w:w="9999" w:type="dxa"/>
          </w:tcPr>
          <w:bookmarkStart w:id="2" w:name="_Toc5220355" w:displacedByCustomXml="next"/>
          <w:sdt>
            <w:sdtPr>
              <w:id w:val="1660650702"/>
              <w:placeholder>
                <w:docPart w:val="219A990C8F4C4042A120740712431B6A"/>
              </w:placeholder>
              <w15:dataBinding w:prefixMappings="xmlns:ns0='http://schemas.microsoft.com/temp/samples' " w:xpath="/ns0:employees[1]/ns0:employee[1]/ns0:CompanyName[1]" w:storeItemID="{00000000-0000-0000-0000-000000000000}"/>
              <w15:appearance w15:val="hidden"/>
            </w:sdtPr>
            <w:sdtContent>
              <w:p w14:paraId="7A06F611" w14:textId="77777777" w:rsidR="00AB6A87" w:rsidRDefault="00AB6A87" w:rsidP="00AB6A87">
                <w:pPr>
                  <w:pStyle w:val="Heading2"/>
                </w:pPr>
                <w:r w:rsidRPr="00401E91">
                  <w:rPr>
                    <w:b/>
                    <w:bCs/>
                  </w:rPr>
                  <w:t>Introduction</w:t>
                </w:r>
              </w:p>
            </w:sdtContent>
          </w:sdt>
          <w:bookmarkEnd w:id="2" w:displacedByCustomXml="prev"/>
          <w:p w14:paraId="781AEF52" w14:textId="77777777" w:rsidR="00AB6A87" w:rsidRPr="00401E91" w:rsidRDefault="00AB6A87" w:rsidP="00AB6A87">
            <w:pPr>
              <w:pStyle w:val="Heading3"/>
            </w:pPr>
            <w:bookmarkStart w:id="3" w:name="_Toc5220356"/>
            <w:r w:rsidRPr="00401E91">
              <w:t>Background</w:t>
            </w:r>
            <w:bookmarkEnd w:id="3"/>
          </w:p>
          <w:p w14:paraId="3C5C1473" w14:textId="77777777" w:rsidR="00AB6A87" w:rsidRDefault="00AB6A87" w:rsidP="00AB6A87">
            <w:pPr>
              <w:rPr>
                <w:b w:val="0"/>
                <w:bCs/>
              </w:rPr>
            </w:pPr>
            <w:r w:rsidRPr="00220E6F">
              <w:rPr>
                <w:b w:val="0"/>
                <w:bCs/>
              </w:rPr>
              <w:t xml:space="preserve">There </w:t>
            </w:r>
            <w:r>
              <w:rPr>
                <w:b w:val="0"/>
                <w:bCs/>
              </w:rPr>
              <w:t xml:space="preserve">are many cities with many differences. This report will find the similarity and dissimilarity of Toronto, Sydney and Tokyo. The audience of this report are tourists and who interested in different cultural diversity study. </w:t>
            </w:r>
          </w:p>
          <w:p w14:paraId="33895CC4" w14:textId="77777777" w:rsidR="00AB6A87" w:rsidRPr="00D81DCB" w:rsidRDefault="00AB6A87" w:rsidP="00AB6A87">
            <w:pPr>
              <w:pStyle w:val="ListParagraph"/>
              <w:numPr>
                <w:ilvl w:val="0"/>
                <w:numId w:val="4"/>
              </w:numPr>
              <w:rPr>
                <w:b w:val="0"/>
                <w:bCs/>
              </w:rPr>
            </w:pPr>
            <w:r w:rsidRPr="00D81DCB">
              <w:rPr>
                <w:b w:val="0"/>
                <w:bCs/>
              </w:rPr>
              <w:t>Toronto is the provincial capital of Ontario in Canada with population of 2,731,571 in 2016(Toronto – Wikipedia 2019).</w:t>
            </w:r>
          </w:p>
          <w:p w14:paraId="37B88EA4" w14:textId="77777777" w:rsidR="00AB6A87" w:rsidRPr="00D81DCB" w:rsidRDefault="00AB6A87" w:rsidP="00AB6A87">
            <w:pPr>
              <w:pStyle w:val="ListParagraph"/>
              <w:numPr>
                <w:ilvl w:val="0"/>
                <w:numId w:val="4"/>
              </w:numPr>
              <w:rPr>
                <w:b w:val="0"/>
                <w:bCs/>
              </w:rPr>
            </w:pPr>
            <w:r w:rsidRPr="00D81DCB">
              <w:rPr>
                <w:b w:val="0"/>
                <w:bCs/>
              </w:rPr>
              <w:t>Sydney is the stat capital of New South Wales with estimated population of 5,230,330 in 2017 (Sydney – Wikipedia 2019)</w:t>
            </w:r>
          </w:p>
          <w:p w14:paraId="3E44EF56" w14:textId="77777777" w:rsidR="00AB6A87" w:rsidRPr="00D81DCB" w:rsidRDefault="00AB6A87" w:rsidP="00AB6A87">
            <w:pPr>
              <w:pStyle w:val="ListParagraph"/>
              <w:numPr>
                <w:ilvl w:val="0"/>
                <w:numId w:val="4"/>
              </w:numPr>
              <w:rPr>
                <w:b w:val="0"/>
                <w:bCs/>
              </w:rPr>
            </w:pPr>
            <w:r w:rsidRPr="00D81DCB">
              <w:rPr>
                <w:b w:val="0"/>
                <w:bCs/>
              </w:rPr>
              <w:t>Tokyo is the capital of Japan, its population exceeding 13.8 million</w:t>
            </w:r>
            <w:r>
              <w:rPr>
                <w:b w:val="0"/>
                <w:bCs/>
              </w:rPr>
              <w:t xml:space="preserve"> </w:t>
            </w:r>
            <w:r w:rsidRPr="00D81DCB">
              <w:rPr>
                <w:b w:val="0"/>
                <w:bCs/>
              </w:rPr>
              <w:t>(</w:t>
            </w:r>
            <w:r>
              <w:rPr>
                <w:b w:val="0"/>
                <w:bCs/>
              </w:rPr>
              <w:t>Tokyo</w:t>
            </w:r>
            <w:r w:rsidRPr="00D81DCB">
              <w:rPr>
                <w:b w:val="0"/>
                <w:bCs/>
              </w:rPr>
              <w:t xml:space="preserve"> – Wikipedia 2019). </w:t>
            </w:r>
          </w:p>
          <w:p w14:paraId="759E9433" w14:textId="77777777" w:rsidR="00AB6A87" w:rsidRDefault="00AB6A87" w:rsidP="00AB6A87">
            <w:pPr>
              <w:rPr>
                <w:b w:val="0"/>
                <w:bCs/>
              </w:rPr>
            </w:pPr>
            <w:r>
              <w:rPr>
                <w:b w:val="0"/>
                <w:bCs/>
              </w:rPr>
              <w:t xml:space="preserve"> </w:t>
            </w:r>
          </w:p>
          <w:p w14:paraId="5FA86030" w14:textId="77777777" w:rsidR="00AB6A87" w:rsidRPr="00220E6F" w:rsidRDefault="00AB6A87" w:rsidP="00AB6A87">
            <w:pPr>
              <w:rPr>
                <w:b w:val="0"/>
                <w:bCs/>
              </w:rPr>
            </w:pPr>
            <w:r>
              <w:rPr>
                <w:b w:val="0"/>
                <w:bCs/>
              </w:rPr>
              <w:t xml:space="preserve">All these cities are the financial capital of their respected countries. It will be predicted that Toronto and Sydney have close similarity and also dissimilarity between these cities and Tokyo, but see what our exploring, segmenting and clustering of their neighborhoods have to say.  </w:t>
            </w:r>
          </w:p>
          <w:p w14:paraId="597EEE6C" w14:textId="77777777" w:rsidR="00AB6A87" w:rsidRDefault="00AB6A87" w:rsidP="00AB6A87"/>
          <w:p w14:paraId="758D8F08" w14:textId="77777777" w:rsidR="00AB6A87" w:rsidRPr="00FB0231" w:rsidRDefault="00AB6A87" w:rsidP="00AB6A87">
            <w:pPr>
              <w:pStyle w:val="Heading3"/>
            </w:pPr>
            <w:bookmarkStart w:id="4" w:name="_Toc5220357"/>
            <w:r w:rsidRPr="00FB0231">
              <w:t>Data Description</w:t>
            </w:r>
            <w:bookmarkEnd w:id="4"/>
          </w:p>
          <w:p w14:paraId="52B51207" w14:textId="77777777" w:rsidR="00AB6A87" w:rsidRPr="00FB0231" w:rsidRDefault="00AB6A87" w:rsidP="00AB6A87">
            <w:pPr>
              <w:pStyle w:val="ListParagraph"/>
              <w:numPr>
                <w:ilvl w:val="0"/>
                <w:numId w:val="2"/>
              </w:numPr>
              <w:rPr>
                <w:b w:val="0"/>
                <w:bCs/>
              </w:rPr>
            </w:pPr>
            <w:r w:rsidRPr="00FB0231">
              <w:rPr>
                <w:b w:val="0"/>
                <w:bCs/>
              </w:rPr>
              <w:t xml:space="preserve">Australian data is from </w:t>
            </w:r>
            <w:proofErr w:type="spellStart"/>
            <w:r w:rsidRPr="00FB0231">
              <w:rPr>
                <w:b w:val="0"/>
                <w:bCs/>
              </w:rPr>
              <w:t>Corra</w:t>
            </w:r>
            <w:proofErr w:type="spellEnd"/>
            <w:r w:rsidRPr="00FB0231">
              <w:rPr>
                <w:b w:val="0"/>
                <w:bCs/>
              </w:rPr>
              <w:t xml:space="preserve"> site (</w:t>
            </w:r>
            <w:hyperlink r:id="rId10" w:history="1">
              <w:r w:rsidRPr="00FB0231">
                <w:rPr>
                  <w:b w:val="0"/>
                  <w:bCs/>
                </w:rPr>
                <w:t>http://www.corra.com.au/australian-postcode-location-data/</w:t>
              </w:r>
            </w:hyperlink>
            <w:r w:rsidRPr="00FB0231">
              <w:rPr>
                <w:b w:val="0"/>
                <w:bCs/>
              </w:rPr>
              <w:t>)</w:t>
            </w:r>
          </w:p>
          <w:p w14:paraId="07817495" w14:textId="77777777" w:rsidR="00AB6A87" w:rsidRPr="00FB0231" w:rsidRDefault="00AB6A87" w:rsidP="00AB6A87">
            <w:pPr>
              <w:pStyle w:val="ListParagraph"/>
              <w:numPr>
                <w:ilvl w:val="0"/>
                <w:numId w:val="2"/>
              </w:numPr>
              <w:rPr>
                <w:b w:val="0"/>
                <w:bCs/>
              </w:rPr>
            </w:pPr>
            <w:r w:rsidRPr="00FB0231">
              <w:rPr>
                <w:b w:val="0"/>
                <w:bCs/>
              </w:rPr>
              <w:t>Tokyo’s data created base on neighborhoods list in this site (</w:t>
            </w:r>
            <w:hyperlink r:id="rId11" w:history="1">
              <w:r w:rsidRPr="00FB0231">
                <w:rPr>
                  <w:b w:val="0"/>
                  <w:bCs/>
                </w:rPr>
                <w:t>https://www.japan-talk.com/jt/new/tokyo-neighborhoods</w:t>
              </w:r>
            </w:hyperlink>
            <w:r w:rsidRPr="00FB0231">
              <w:rPr>
                <w:b w:val="0"/>
                <w:bCs/>
              </w:rPr>
              <w:t xml:space="preserve">) and search for the latitude and longitude added to the list as csv file. </w:t>
            </w:r>
          </w:p>
          <w:p w14:paraId="0C622A09" w14:textId="77777777" w:rsidR="00AB6A87" w:rsidRPr="00FB0231" w:rsidRDefault="00AB6A87" w:rsidP="00AB6A87">
            <w:pPr>
              <w:pStyle w:val="ListParagraph"/>
              <w:numPr>
                <w:ilvl w:val="0"/>
                <w:numId w:val="2"/>
              </w:numPr>
              <w:rPr>
                <w:b w:val="0"/>
                <w:bCs/>
              </w:rPr>
            </w:pPr>
            <w:r w:rsidRPr="00FB0231">
              <w:rPr>
                <w:b w:val="0"/>
                <w:bCs/>
              </w:rPr>
              <w:t>Toronto data is from the week 3 analysis but its borough column removed for easy comparison.</w:t>
            </w:r>
          </w:p>
          <w:p w14:paraId="2CF34DB3" w14:textId="77777777" w:rsidR="00AB6A87" w:rsidRPr="00FB0231" w:rsidRDefault="00AB6A87" w:rsidP="00AB6A87">
            <w:pPr>
              <w:pStyle w:val="ListParagraph"/>
              <w:numPr>
                <w:ilvl w:val="0"/>
                <w:numId w:val="2"/>
              </w:numPr>
              <w:rPr>
                <w:b w:val="0"/>
                <w:bCs/>
              </w:rPr>
            </w:pPr>
            <w:r w:rsidRPr="00FB0231">
              <w:rPr>
                <w:b w:val="0"/>
                <w:bCs/>
              </w:rPr>
              <w:t>The Find Latitude and Longitude site (</w:t>
            </w:r>
            <w:hyperlink r:id="rId12" w:history="1">
              <w:r w:rsidRPr="00FB0231">
                <w:rPr>
                  <w:b w:val="0"/>
                  <w:bCs/>
                </w:rPr>
                <w:t>https://www.findlatitudeandlongitude.com/</w:t>
              </w:r>
            </w:hyperlink>
            <w:r w:rsidRPr="00FB0231">
              <w:rPr>
                <w:b w:val="0"/>
                <w:bCs/>
              </w:rPr>
              <w:t xml:space="preserve">) </w:t>
            </w:r>
            <w:r>
              <w:rPr>
                <w:b w:val="0"/>
                <w:bCs/>
              </w:rPr>
              <w:t xml:space="preserve">has used </w:t>
            </w:r>
            <w:r w:rsidRPr="00FB0231">
              <w:rPr>
                <w:b w:val="0"/>
                <w:bCs/>
              </w:rPr>
              <w:t>to get the boundary of these cities and make sure we are not out of metropolitan area.</w:t>
            </w:r>
          </w:p>
          <w:p w14:paraId="0CF888DF" w14:textId="77777777" w:rsidR="00AB6A87" w:rsidRPr="00FB0231" w:rsidRDefault="00AB6A87" w:rsidP="00AB6A87">
            <w:pPr>
              <w:pStyle w:val="ListParagraph"/>
              <w:numPr>
                <w:ilvl w:val="0"/>
                <w:numId w:val="2"/>
              </w:numPr>
              <w:rPr>
                <w:b w:val="0"/>
                <w:bCs/>
              </w:rPr>
            </w:pPr>
            <w:r w:rsidRPr="00FB0231">
              <w:rPr>
                <w:b w:val="0"/>
                <w:bCs/>
              </w:rPr>
              <w:t>Foursquare API service has used to get the required data for the report.</w:t>
            </w:r>
          </w:p>
          <w:p w14:paraId="35A7995F" w14:textId="77777777" w:rsidR="00AB6A87" w:rsidRDefault="00AB6A87" w:rsidP="00AB6A87">
            <w:pPr>
              <w:pStyle w:val="Content"/>
            </w:pPr>
          </w:p>
        </w:tc>
      </w:tr>
    </w:tbl>
    <w:p w14:paraId="55B65917" w14:textId="77777777" w:rsidR="00AB6A87" w:rsidRDefault="00AB6A87" w:rsidP="007C7A25">
      <w:pPr>
        <w:pStyle w:val="Heading2"/>
        <w:rPr>
          <w:b/>
          <w:bCs/>
        </w:rPr>
      </w:pPr>
    </w:p>
    <w:p w14:paraId="08400972" w14:textId="74EA25BA" w:rsidR="0087605E" w:rsidRDefault="007C7A25" w:rsidP="007C7A25">
      <w:pPr>
        <w:pStyle w:val="Heading2"/>
        <w:rPr>
          <w:b/>
          <w:bCs/>
        </w:rPr>
      </w:pPr>
      <w:bookmarkStart w:id="5" w:name="_Toc5220358"/>
      <w:r w:rsidRPr="007C7A25">
        <w:rPr>
          <w:b/>
          <w:bCs/>
        </w:rPr>
        <w:t>Methodology</w:t>
      </w:r>
      <w:bookmarkEnd w:id="5"/>
    </w:p>
    <w:p w14:paraId="27DA77D1" w14:textId="15E1984D" w:rsidR="00501BD2" w:rsidRDefault="00AB6A87" w:rsidP="00AB6A87">
      <w:pPr>
        <w:pStyle w:val="Heading3"/>
      </w:pPr>
      <w:bookmarkStart w:id="6" w:name="_Toc5220359"/>
      <w:r>
        <w:t>Create Data Frame</w:t>
      </w:r>
      <w:bookmarkEnd w:id="6"/>
    </w:p>
    <w:p w14:paraId="2C0E1FEF" w14:textId="6C2507A6" w:rsidR="00501BD2" w:rsidRDefault="00501BD2" w:rsidP="00501BD2">
      <w:r>
        <w:t xml:space="preserve">The report has three source of data, Sydney data filtered from Australian postcode and location csv. This data has been changed in the way to be the same with other cities. </w:t>
      </w:r>
    </w:p>
    <w:p w14:paraId="12ABB7FB" w14:textId="497BF80C" w:rsidR="00501BD2" w:rsidRDefault="00501BD2" w:rsidP="00501BD2">
      <w:pPr>
        <w:rPr>
          <w:b w:val="0"/>
          <w:bCs/>
          <w:color w:val="auto"/>
        </w:rPr>
      </w:pPr>
    </w:p>
    <w:p w14:paraId="33E7C518" w14:textId="4E53478C" w:rsidR="00066EF4" w:rsidRDefault="00066EF4" w:rsidP="00501BD2">
      <w:pPr>
        <w:rPr>
          <w:b w:val="0"/>
          <w:bCs/>
          <w:color w:val="auto"/>
        </w:rPr>
      </w:pPr>
      <w:r>
        <w:rPr>
          <w:noProof/>
        </w:rPr>
        <w:drawing>
          <wp:inline distT="0" distB="0" distL="0" distR="0" wp14:anchorId="2FA2F751" wp14:editId="19F6B352">
            <wp:extent cx="4790476" cy="184761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476" cy="1847619"/>
                    </a:xfrm>
                    <a:prstGeom prst="rect">
                      <a:avLst/>
                    </a:prstGeom>
                  </pic:spPr>
                </pic:pic>
              </a:graphicData>
            </a:graphic>
          </wp:inline>
        </w:drawing>
      </w:r>
    </w:p>
    <w:p w14:paraId="6BEC93DB" w14:textId="77777777" w:rsidR="00066EF4" w:rsidRPr="00066EF4" w:rsidRDefault="00066EF4" w:rsidP="00501BD2">
      <w:pPr>
        <w:rPr>
          <w:b w:val="0"/>
          <w:bCs/>
          <w:color w:val="auto"/>
        </w:rPr>
      </w:pPr>
    </w:p>
    <w:p w14:paraId="73447157" w14:textId="0F6CF8D8" w:rsidR="00066EF4" w:rsidRPr="00066EF4" w:rsidRDefault="00066EF4" w:rsidP="00501BD2">
      <w:r w:rsidRPr="00066EF4">
        <w:t xml:space="preserve">Tokyo data has been created by getting its neighborhood list and search for their latitude and longitude of these neighborhoods, and save it as csv file than uploaded to my </w:t>
      </w:r>
      <w:proofErr w:type="spellStart"/>
      <w:r w:rsidRPr="00066EF4">
        <w:t>Jupyter</w:t>
      </w:r>
      <w:proofErr w:type="spellEnd"/>
      <w:r w:rsidRPr="00066EF4">
        <w:t xml:space="preserve"> notebook server</w:t>
      </w:r>
      <w:r w:rsidR="00A9546E">
        <w:t>,</w:t>
      </w:r>
      <w:r w:rsidRPr="00066EF4">
        <w:t xml:space="preserve"> after data frame created.  </w:t>
      </w:r>
    </w:p>
    <w:p w14:paraId="294EA74B" w14:textId="7161A867" w:rsidR="00066EF4" w:rsidRDefault="00066EF4" w:rsidP="00501BD2">
      <w:pPr>
        <w:rPr>
          <w:color w:val="auto"/>
        </w:rPr>
      </w:pPr>
    </w:p>
    <w:p w14:paraId="4A866064" w14:textId="4D403269" w:rsidR="00066EF4" w:rsidRDefault="00066EF4" w:rsidP="00501BD2">
      <w:pPr>
        <w:rPr>
          <w:color w:val="auto"/>
        </w:rPr>
      </w:pPr>
      <w:r>
        <w:rPr>
          <w:noProof/>
        </w:rPr>
        <w:drawing>
          <wp:inline distT="0" distB="0" distL="0" distR="0" wp14:anchorId="6A036662" wp14:editId="1F7BB2A4">
            <wp:extent cx="4847619" cy="187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7619" cy="1876190"/>
                    </a:xfrm>
                    <a:prstGeom prst="rect">
                      <a:avLst/>
                    </a:prstGeom>
                  </pic:spPr>
                </pic:pic>
              </a:graphicData>
            </a:graphic>
          </wp:inline>
        </w:drawing>
      </w:r>
    </w:p>
    <w:p w14:paraId="32DACBE6" w14:textId="347F8B50" w:rsidR="00066EF4" w:rsidRPr="00A37C98" w:rsidRDefault="00066EF4" w:rsidP="00501BD2">
      <w:r w:rsidRPr="00A37C98">
        <w:t xml:space="preserve">The same with Toronto data that I used the </w:t>
      </w:r>
      <w:r w:rsidR="00A37C98" w:rsidRPr="00A37C98">
        <w:t>early</w:t>
      </w:r>
      <w:r w:rsidRPr="00A37C98">
        <w:t xml:space="preserve"> part of this course</w:t>
      </w:r>
      <w:r w:rsidR="00A37C98" w:rsidRPr="00A37C98">
        <w:t xml:space="preserve"> assignment. </w:t>
      </w:r>
    </w:p>
    <w:p w14:paraId="07A84F6E" w14:textId="447D1454" w:rsidR="00066EF4" w:rsidRDefault="00A37C98" w:rsidP="00501BD2">
      <w:pPr>
        <w:rPr>
          <w:color w:val="auto"/>
        </w:rPr>
      </w:pPr>
      <w:r>
        <w:rPr>
          <w:noProof/>
        </w:rPr>
        <w:lastRenderedPageBreak/>
        <w:drawing>
          <wp:inline distT="0" distB="0" distL="0" distR="0" wp14:anchorId="3D834E49" wp14:editId="715F1724">
            <wp:extent cx="6238095" cy="18952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8095" cy="1895238"/>
                    </a:xfrm>
                    <a:prstGeom prst="rect">
                      <a:avLst/>
                    </a:prstGeom>
                  </pic:spPr>
                </pic:pic>
              </a:graphicData>
            </a:graphic>
          </wp:inline>
        </w:drawing>
      </w:r>
    </w:p>
    <w:p w14:paraId="0D81AD51" w14:textId="502AF383" w:rsidR="00A37C98" w:rsidRDefault="00AB6A87" w:rsidP="00AB6A87">
      <w:pPr>
        <w:pStyle w:val="Heading3"/>
      </w:pPr>
      <w:bookmarkStart w:id="7" w:name="_Toc5220360"/>
      <w:r>
        <w:t>Visualizing the data</w:t>
      </w:r>
      <w:bookmarkEnd w:id="7"/>
    </w:p>
    <w:p w14:paraId="1ACCB7CB" w14:textId="77777777" w:rsidR="00AB6A87" w:rsidRPr="00AB6A87" w:rsidRDefault="00AB6A87" w:rsidP="00AB6A87"/>
    <w:p w14:paraId="0BDC759B" w14:textId="55BC045E" w:rsidR="00A37C98" w:rsidRDefault="00A37C98" w:rsidP="00501BD2">
      <w:r w:rsidRPr="00A37C98">
        <w:t xml:space="preserve">For the first part of </w:t>
      </w:r>
      <w:r>
        <w:t xml:space="preserve">all these data frame, it used the Python Folium library for visualization. </w:t>
      </w:r>
      <w:r w:rsidR="00B41D31">
        <w:t>So,</w:t>
      </w:r>
      <w:r>
        <w:t xml:space="preserve"> their neighborhood details and location </w:t>
      </w:r>
      <w:r w:rsidR="00B41D31">
        <w:t>are</w:t>
      </w:r>
      <w:r>
        <w:t xml:space="preserve"> clear and explorable by zooming in and out. Every dot in the map</w:t>
      </w:r>
      <w:r w:rsidR="00B41D31">
        <w:t xml:space="preserve"> is representing a neighborhood, by clicking on it you can see the details of that point.</w:t>
      </w:r>
    </w:p>
    <w:p w14:paraId="290078D2" w14:textId="1227CEA2" w:rsidR="00B41D31" w:rsidRDefault="00B41D31" w:rsidP="00501BD2"/>
    <w:p w14:paraId="1C2ED520" w14:textId="4BFDF38C" w:rsidR="00B41D31" w:rsidRDefault="00B41D31" w:rsidP="00501BD2">
      <w:r>
        <w:rPr>
          <w:noProof/>
        </w:rPr>
        <w:drawing>
          <wp:inline distT="0" distB="0" distL="0" distR="0" wp14:anchorId="20DBE37D" wp14:editId="53004257">
            <wp:extent cx="5867400" cy="35129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5813" cy="3524024"/>
                    </a:xfrm>
                    <a:prstGeom prst="rect">
                      <a:avLst/>
                    </a:prstGeom>
                  </pic:spPr>
                </pic:pic>
              </a:graphicData>
            </a:graphic>
          </wp:inline>
        </w:drawing>
      </w:r>
    </w:p>
    <w:p w14:paraId="687529EF" w14:textId="6BA11A7E" w:rsidR="00B41D31" w:rsidRDefault="00B41D31" w:rsidP="00501BD2">
      <w:r>
        <w:rPr>
          <w:noProof/>
        </w:rPr>
        <w:lastRenderedPageBreak/>
        <w:drawing>
          <wp:inline distT="0" distB="0" distL="0" distR="0" wp14:anchorId="128C28BF" wp14:editId="6C67F7FA">
            <wp:extent cx="6309360" cy="37306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3730625"/>
                    </a:xfrm>
                    <a:prstGeom prst="rect">
                      <a:avLst/>
                    </a:prstGeom>
                  </pic:spPr>
                </pic:pic>
              </a:graphicData>
            </a:graphic>
          </wp:inline>
        </w:drawing>
      </w:r>
    </w:p>
    <w:p w14:paraId="1E824A8A" w14:textId="38844070" w:rsidR="00B41D31" w:rsidRDefault="00A9546E" w:rsidP="00501BD2">
      <w:r>
        <w:rPr>
          <w:noProof/>
        </w:rPr>
        <w:drawing>
          <wp:inline distT="0" distB="0" distL="0" distR="0" wp14:anchorId="44A8D3B1" wp14:editId="2A7538D9">
            <wp:extent cx="6309360" cy="381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3814445"/>
                    </a:xfrm>
                    <a:prstGeom prst="rect">
                      <a:avLst/>
                    </a:prstGeom>
                  </pic:spPr>
                </pic:pic>
              </a:graphicData>
            </a:graphic>
          </wp:inline>
        </w:drawing>
      </w:r>
    </w:p>
    <w:p w14:paraId="3C84A063" w14:textId="4709C132" w:rsidR="00AB5BF5" w:rsidRDefault="00AB5BF5" w:rsidP="00501BD2"/>
    <w:p w14:paraId="4A06F748" w14:textId="77777777" w:rsidR="00AB6A87" w:rsidRDefault="00AB6A87" w:rsidP="00501BD2"/>
    <w:p w14:paraId="01066743" w14:textId="77777777" w:rsidR="00AB6A87" w:rsidRDefault="00AB6A87" w:rsidP="00501BD2"/>
    <w:p w14:paraId="35A5538C" w14:textId="222122B5" w:rsidR="00AB6A87" w:rsidRDefault="00AB6A87" w:rsidP="00AB6A87">
      <w:pPr>
        <w:pStyle w:val="Heading3"/>
      </w:pPr>
      <w:bookmarkStart w:id="8" w:name="_Toc5220361"/>
      <w:r>
        <w:lastRenderedPageBreak/>
        <w:t>Finding Venues</w:t>
      </w:r>
      <w:bookmarkEnd w:id="8"/>
    </w:p>
    <w:p w14:paraId="1205417C" w14:textId="77777777" w:rsidR="00AB6A87" w:rsidRDefault="00AB6A87" w:rsidP="00501BD2"/>
    <w:p w14:paraId="5C4573BA" w14:textId="6A1D3DDE" w:rsidR="00AB5BF5" w:rsidRDefault="00AB5BF5" w:rsidP="00501BD2">
      <w:r>
        <w:t>The next steps, utilizing Foursquare API to explore and finding the venues in these cities. I used the same limit</w:t>
      </w:r>
      <w:r w:rsidR="00A660AA">
        <w:t xml:space="preserve"> (100)</w:t>
      </w:r>
      <w:r>
        <w:t xml:space="preserve"> and radius</w:t>
      </w:r>
      <w:r w:rsidR="00A660AA">
        <w:t xml:space="preserve"> (500)</w:t>
      </w:r>
      <w:r>
        <w:t xml:space="preserve"> for all three cities </w:t>
      </w:r>
      <w:r w:rsidR="00A660AA">
        <w:t xml:space="preserve">and I got the list of venues as shown below. </w:t>
      </w:r>
      <w:r w:rsidR="00AB6A87">
        <w:t>This list</w:t>
      </w:r>
      <w:r w:rsidR="00A660AA">
        <w:t xml:space="preserve"> </w:t>
      </w:r>
      <w:r w:rsidR="00AB6A87">
        <w:t>is</w:t>
      </w:r>
      <w:r w:rsidR="00A660AA">
        <w:t xml:space="preserve"> the first five venues</w:t>
      </w:r>
      <w:r w:rsidR="00AB6A87">
        <w:t>’</w:t>
      </w:r>
      <w:r w:rsidR="00A660AA">
        <w:t xml:space="preserve"> list.</w:t>
      </w:r>
    </w:p>
    <w:p w14:paraId="4A0BB73F" w14:textId="3E81D3F6" w:rsidR="00A660AA" w:rsidRDefault="00A660AA" w:rsidP="00501BD2"/>
    <w:p w14:paraId="15AD69AC" w14:textId="662F08E7" w:rsidR="00A660AA" w:rsidRDefault="00A660AA" w:rsidP="00501BD2">
      <w:r>
        <w:rPr>
          <w:noProof/>
        </w:rPr>
        <w:drawing>
          <wp:inline distT="0" distB="0" distL="0" distR="0" wp14:anchorId="268B7997" wp14:editId="71410378">
            <wp:extent cx="6309360" cy="1830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1830705"/>
                    </a:xfrm>
                    <a:prstGeom prst="rect">
                      <a:avLst/>
                    </a:prstGeom>
                  </pic:spPr>
                </pic:pic>
              </a:graphicData>
            </a:graphic>
          </wp:inline>
        </w:drawing>
      </w:r>
    </w:p>
    <w:p w14:paraId="35757EEE" w14:textId="33FDF0AD" w:rsidR="00A660AA" w:rsidRDefault="00A660AA" w:rsidP="00501BD2">
      <w:r>
        <w:rPr>
          <w:noProof/>
        </w:rPr>
        <w:drawing>
          <wp:inline distT="0" distB="0" distL="0" distR="0" wp14:anchorId="081FA8EA" wp14:editId="419FC31E">
            <wp:extent cx="6047619" cy="18952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7619" cy="1895238"/>
                    </a:xfrm>
                    <a:prstGeom prst="rect">
                      <a:avLst/>
                    </a:prstGeom>
                  </pic:spPr>
                </pic:pic>
              </a:graphicData>
            </a:graphic>
          </wp:inline>
        </w:drawing>
      </w:r>
    </w:p>
    <w:p w14:paraId="3006FAE2" w14:textId="0370C3C5" w:rsidR="00A660AA" w:rsidRDefault="00A660AA" w:rsidP="00501BD2">
      <w:r>
        <w:rPr>
          <w:noProof/>
        </w:rPr>
        <w:drawing>
          <wp:inline distT="0" distB="0" distL="0" distR="0" wp14:anchorId="3C05BF97" wp14:editId="4393EAE2">
            <wp:extent cx="5285714" cy="180952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5714" cy="1809524"/>
                    </a:xfrm>
                    <a:prstGeom prst="rect">
                      <a:avLst/>
                    </a:prstGeom>
                  </pic:spPr>
                </pic:pic>
              </a:graphicData>
            </a:graphic>
          </wp:inline>
        </w:drawing>
      </w:r>
    </w:p>
    <w:p w14:paraId="1812FBF7" w14:textId="41B4539B" w:rsidR="00A660AA" w:rsidRDefault="00A660AA" w:rsidP="00501BD2">
      <w:r>
        <w:t>The total venues that the Four</w:t>
      </w:r>
      <w:r w:rsidR="007777B1">
        <w:t>square found in these cities are:</w:t>
      </w:r>
    </w:p>
    <w:p w14:paraId="446242A7" w14:textId="4358CD0F" w:rsidR="007777B1" w:rsidRDefault="007777B1" w:rsidP="007777B1">
      <w:pPr>
        <w:pStyle w:val="ListParagraph"/>
        <w:numPr>
          <w:ilvl w:val="0"/>
          <w:numId w:val="3"/>
        </w:numPr>
      </w:pPr>
      <w:r>
        <w:t xml:space="preserve">Sydney 4533 in 128 neighborhoods, it has 243 unique categories </w:t>
      </w:r>
    </w:p>
    <w:p w14:paraId="37135F19" w14:textId="23A33708" w:rsidR="007777B1" w:rsidRDefault="007777B1" w:rsidP="007777B1">
      <w:pPr>
        <w:pStyle w:val="ListParagraph"/>
        <w:numPr>
          <w:ilvl w:val="0"/>
          <w:numId w:val="3"/>
        </w:numPr>
      </w:pPr>
      <w:r>
        <w:t>Toronto 1699 in 103 neighborhoods, it has 237 unique categories</w:t>
      </w:r>
    </w:p>
    <w:p w14:paraId="0E65D315" w14:textId="62126EF7" w:rsidR="007777B1" w:rsidRDefault="007777B1" w:rsidP="007777B1">
      <w:pPr>
        <w:pStyle w:val="ListParagraph"/>
        <w:numPr>
          <w:ilvl w:val="0"/>
          <w:numId w:val="3"/>
        </w:numPr>
      </w:pPr>
      <w:r>
        <w:t>Tokyo 3321 in 43 neighborhoods, it has 261 unique categories</w:t>
      </w:r>
    </w:p>
    <w:p w14:paraId="5FF5C945" w14:textId="733732C1" w:rsidR="007777B1" w:rsidRDefault="007777B1" w:rsidP="00501BD2"/>
    <w:p w14:paraId="418E0754" w14:textId="5810F60C" w:rsidR="00AB6A87" w:rsidRDefault="00AB6A87" w:rsidP="00AB6A87">
      <w:pPr>
        <w:pStyle w:val="Heading3"/>
      </w:pPr>
      <w:bookmarkStart w:id="9" w:name="_Toc5220362"/>
      <w:r>
        <w:lastRenderedPageBreak/>
        <w:t>Visualizing the Venues</w:t>
      </w:r>
      <w:bookmarkEnd w:id="9"/>
    </w:p>
    <w:p w14:paraId="1DBBFECE" w14:textId="77777777" w:rsidR="00AB6A87" w:rsidRPr="00AB6A87" w:rsidRDefault="00AB6A87" w:rsidP="00AB6A87"/>
    <w:p w14:paraId="27A31C63" w14:textId="7EDB63BB" w:rsidR="007777B1" w:rsidRDefault="00D61235" w:rsidP="001E1E76">
      <w:r>
        <w:t>The next step is to creating new data frame with 10 most common venues</w:t>
      </w:r>
      <w:r w:rsidR="001E1E76">
        <w:t xml:space="preserve"> after I used K-Means for clustering the new data frame into 5 clusters.  </w:t>
      </w:r>
    </w:p>
    <w:p w14:paraId="71888424" w14:textId="2CA2C63A" w:rsidR="001E1E76" w:rsidRDefault="001E1E76" w:rsidP="001E1E76">
      <w:r>
        <w:t>I use the folium again to visualizing these clusters and see the biggest cluster in every city:</w:t>
      </w:r>
    </w:p>
    <w:p w14:paraId="7B9B6294" w14:textId="09DE6515" w:rsidR="001E1E76" w:rsidRDefault="001111B2" w:rsidP="001E1E76">
      <w:r>
        <w:rPr>
          <w:noProof/>
        </w:rPr>
        <w:drawing>
          <wp:inline distT="0" distB="0" distL="0" distR="0" wp14:anchorId="29625C4F" wp14:editId="0492AC08">
            <wp:extent cx="6309360" cy="3819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2">
                      <a:extLst>
                        <a:ext uri="{28A0092B-C50C-407E-A947-70E740481C1C}">
                          <a14:useLocalDpi xmlns:a14="http://schemas.microsoft.com/office/drawing/2010/main" val="0"/>
                        </a:ext>
                      </a:extLst>
                    </a:blip>
                    <a:stretch>
                      <a:fillRect/>
                    </a:stretch>
                  </pic:blipFill>
                  <pic:spPr>
                    <a:xfrm>
                      <a:off x="0" y="0"/>
                      <a:ext cx="6309360" cy="3819525"/>
                    </a:xfrm>
                    <a:prstGeom prst="rect">
                      <a:avLst/>
                    </a:prstGeom>
                  </pic:spPr>
                </pic:pic>
              </a:graphicData>
            </a:graphic>
          </wp:inline>
        </w:drawing>
      </w:r>
    </w:p>
    <w:p w14:paraId="33D8969E" w14:textId="0B12A0F1" w:rsidR="001111B2" w:rsidRDefault="001111B2" w:rsidP="001E1E76">
      <w:r>
        <w:rPr>
          <w:noProof/>
        </w:rPr>
        <w:lastRenderedPageBreak/>
        <w:drawing>
          <wp:inline distT="0" distB="0" distL="0" distR="0" wp14:anchorId="3F7A6A5D" wp14:editId="6ABD4FA4">
            <wp:extent cx="6309360" cy="35610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a:extLst>
                        <a:ext uri="{28A0092B-C50C-407E-A947-70E740481C1C}">
                          <a14:useLocalDpi xmlns:a14="http://schemas.microsoft.com/office/drawing/2010/main" val="0"/>
                        </a:ext>
                      </a:extLst>
                    </a:blip>
                    <a:stretch>
                      <a:fillRect/>
                    </a:stretch>
                  </pic:blipFill>
                  <pic:spPr>
                    <a:xfrm>
                      <a:off x="0" y="0"/>
                      <a:ext cx="6309360" cy="3561080"/>
                    </a:xfrm>
                    <a:prstGeom prst="rect">
                      <a:avLst/>
                    </a:prstGeom>
                  </pic:spPr>
                </pic:pic>
              </a:graphicData>
            </a:graphic>
          </wp:inline>
        </w:drawing>
      </w:r>
      <w:r>
        <w:rPr>
          <w:noProof/>
        </w:rPr>
        <w:drawing>
          <wp:inline distT="0" distB="0" distL="0" distR="0" wp14:anchorId="64B4E63C" wp14:editId="36EDC147">
            <wp:extent cx="6309360" cy="3804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a:extLst>
                        <a:ext uri="{28A0092B-C50C-407E-A947-70E740481C1C}">
                          <a14:useLocalDpi xmlns:a14="http://schemas.microsoft.com/office/drawing/2010/main" val="0"/>
                        </a:ext>
                      </a:extLst>
                    </a:blip>
                    <a:stretch>
                      <a:fillRect/>
                    </a:stretch>
                  </pic:blipFill>
                  <pic:spPr>
                    <a:xfrm>
                      <a:off x="0" y="0"/>
                      <a:ext cx="6309360" cy="3804285"/>
                    </a:xfrm>
                    <a:prstGeom prst="rect">
                      <a:avLst/>
                    </a:prstGeom>
                  </pic:spPr>
                </pic:pic>
              </a:graphicData>
            </a:graphic>
          </wp:inline>
        </w:drawing>
      </w:r>
    </w:p>
    <w:p w14:paraId="1727AEC5" w14:textId="77777777" w:rsidR="00AB6A87" w:rsidRDefault="00AB6A87" w:rsidP="001E1E76"/>
    <w:p w14:paraId="0B41D61C" w14:textId="77777777" w:rsidR="00AB6A87" w:rsidRDefault="00AB6A87" w:rsidP="001E1E76"/>
    <w:p w14:paraId="0D6ECF0F" w14:textId="77777777" w:rsidR="00AB6A87" w:rsidRDefault="00AB6A87" w:rsidP="001E1E76"/>
    <w:p w14:paraId="7397442E" w14:textId="77777777" w:rsidR="00AB6A87" w:rsidRDefault="00AB6A87" w:rsidP="001E1E76"/>
    <w:p w14:paraId="0F54251B" w14:textId="02E5CF9B" w:rsidR="00AB6A87" w:rsidRDefault="00AB6A87" w:rsidP="00A3513E">
      <w:pPr>
        <w:pStyle w:val="Heading3"/>
      </w:pPr>
      <w:bookmarkStart w:id="10" w:name="_Toc5220363"/>
      <w:r>
        <w:lastRenderedPageBreak/>
        <w:t>Examine the Clusters</w:t>
      </w:r>
      <w:bookmarkEnd w:id="10"/>
    </w:p>
    <w:p w14:paraId="455A2A86" w14:textId="77777777" w:rsidR="00A3513E" w:rsidRPr="00A3513E" w:rsidRDefault="00A3513E" w:rsidP="00A3513E"/>
    <w:p w14:paraId="6BA8B854" w14:textId="0D1F92EC" w:rsidR="001111B2" w:rsidRDefault="001111B2" w:rsidP="001E1E76">
      <w:r>
        <w:t xml:space="preserve">The final step in my data analysis I examine the clusters, mostly check the bigger cluster. </w:t>
      </w:r>
    </w:p>
    <w:p w14:paraId="1DB529DA" w14:textId="377286F4" w:rsidR="001111B2" w:rsidRDefault="001111B2" w:rsidP="001E1E76">
      <w:r>
        <w:rPr>
          <w:noProof/>
        </w:rPr>
        <w:drawing>
          <wp:inline distT="0" distB="0" distL="0" distR="0" wp14:anchorId="36ED2A17" wp14:editId="557CFFEA">
            <wp:extent cx="6309360" cy="4732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4732020"/>
                    </a:xfrm>
                    <a:prstGeom prst="rect">
                      <a:avLst/>
                    </a:prstGeom>
                  </pic:spPr>
                </pic:pic>
              </a:graphicData>
            </a:graphic>
          </wp:inline>
        </w:drawing>
      </w:r>
    </w:p>
    <w:p w14:paraId="3FB01B67" w14:textId="797E3BFE" w:rsidR="001111B2" w:rsidRDefault="001111B2" w:rsidP="001E1E76">
      <w:r>
        <w:rPr>
          <w:noProof/>
        </w:rPr>
        <w:lastRenderedPageBreak/>
        <w:drawing>
          <wp:inline distT="0" distB="0" distL="0" distR="0" wp14:anchorId="73F9A247" wp14:editId="18AB5726">
            <wp:extent cx="6309360" cy="4847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6">
                      <a:extLst>
                        <a:ext uri="{28A0092B-C50C-407E-A947-70E740481C1C}">
                          <a14:useLocalDpi xmlns:a14="http://schemas.microsoft.com/office/drawing/2010/main" val="0"/>
                        </a:ext>
                      </a:extLst>
                    </a:blip>
                    <a:stretch>
                      <a:fillRect/>
                    </a:stretch>
                  </pic:blipFill>
                  <pic:spPr>
                    <a:xfrm>
                      <a:off x="0" y="0"/>
                      <a:ext cx="6309360" cy="4847590"/>
                    </a:xfrm>
                    <a:prstGeom prst="rect">
                      <a:avLst/>
                    </a:prstGeom>
                  </pic:spPr>
                </pic:pic>
              </a:graphicData>
            </a:graphic>
          </wp:inline>
        </w:drawing>
      </w:r>
      <w:r>
        <w:rPr>
          <w:noProof/>
        </w:rPr>
        <w:drawing>
          <wp:inline distT="0" distB="0" distL="0" distR="0" wp14:anchorId="34A47B52" wp14:editId="4220A59C">
            <wp:extent cx="6309360" cy="2143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7">
                      <a:extLst>
                        <a:ext uri="{28A0092B-C50C-407E-A947-70E740481C1C}">
                          <a14:useLocalDpi xmlns:a14="http://schemas.microsoft.com/office/drawing/2010/main" val="0"/>
                        </a:ext>
                      </a:extLst>
                    </a:blip>
                    <a:stretch>
                      <a:fillRect/>
                    </a:stretch>
                  </pic:blipFill>
                  <pic:spPr>
                    <a:xfrm>
                      <a:off x="0" y="0"/>
                      <a:ext cx="6309360" cy="2143125"/>
                    </a:xfrm>
                    <a:prstGeom prst="rect">
                      <a:avLst/>
                    </a:prstGeom>
                  </pic:spPr>
                </pic:pic>
              </a:graphicData>
            </a:graphic>
          </wp:inline>
        </w:drawing>
      </w:r>
    </w:p>
    <w:p w14:paraId="7AD075CF" w14:textId="01E8FB00" w:rsidR="001111B2" w:rsidRDefault="001111B2" w:rsidP="001E1E76"/>
    <w:p w14:paraId="61F1D8F5" w14:textId="7BABDBCB" w:rsidR="001111B2" w:rsidRDefault="001111B2" w:rsidP="001111B2">
      <w:pPr>
        <w:pStyle w:val="Heading2"/>
        <w:rPr>
          <w:b/>
          <w:bCs/>
        </w:rPr>
      </w:pPr>
      <w:bookmarkStart w:id="11" w:name="_Toc5220364"/>
      <w:r w:rsidRPr="001111B2">
        <w:rPr>
          <w:b/>
          <w:bCs/>
        </w:rPr>
        <w:t>Result</w:t>
      </w:r>
      <w:bookmarkEnd w:id="11"/>
    </w:p>
    <w:p w14:paraId="7315893E" w14:textId="77777777" w:rsidR="00D45C3F" w:rsidRDefault="00A3513E" w:rsidP="001111B2">
      <w:r>
        <w:t xml:space="preserve">When we explorer the </w:t>
      </w:r>
      <w:r w:rsidR="00D45C3F">
        <w:t xml:space="preserve">date and check the </w:t>
      </w:r>
      <w:r>
        <w:t xml:space="preserve">number of </w:t>
      </w:r>
      <w:r w:rsidR="00D45C3F">
        <w:t xml:space="preserve">unique venues all these cities are the same. </w:t>
      </w:r>
    </w:p>
    <w:p w14:paraId="0B1BF123" w14:textId="2762E2DF" w:rsidR="001111B2" w:rsidRDefault="00D45C3F" w:rsidP="001111B2">
      <w:r>
        <w:lastRenderedPageBreak/>
        <w:t xml:space="preserve">Here is my observation of Tokyo’s data: </w:t>
      </w:r>
    </w:p>
    <w:p w14:paraId="4EC524EF" w14:textId="2762F1A8" w:rsidR="00342222" w:rsidRDefault="00FE053C" w:rsidP="001111B2">
      <w:r>
        <w:t xml:space="preserve">A few </w:t>
      </w:r>
      <w:r w:rsidR="00BD7A5E">
        <w:t>numbers</w:t>
      </w:r>
      <w:r w:rsidR="00D45C3F">
        <w:t xml:space="preserve"> of </w:t>
      </w:r>
      <w:r w:rsidR="005F5CF9">
        <w:t>c</w:t>
      </w:r>
      <w:r w:rsidR="00D45C3F">
        <w:t>offee</w:t>
      </w:r>
      <w:r w:rsidR="005F5CF9">
        <w:t xml:space="preserve"> shop</w:t>
      </w:r>
      <w:r w:rsidR="00D45C3F">
        <w:t xml:space="preserve">, </w:t>
      </w:r>
      <w:r w:rsidR="005F5CF9">
        <w:t>fast food and Pizza Place</w:t>
      </w:r>
      <w:r w:rsidR="00D45C3F">
        <w:t xml:space="preserve"> </w:t>
      </w:r>
      <w:r w:rsidR="005F5CF9">
        <w:t>are</w:t>
      </w:r>
      <w:r w:rsidR="00D45C3F">
        <w:t xml:space="preserve"> </w:t>
      </w:r>
      <w:r>
        <w:t>in Tokyo</w:t>
      </w:r>
      <w:r w:rsidR="005F5CF9">
        <w:t xml:space="preserve">, but Japanize traditional food restaurants are all over the place for example, Ramen, Yakitori and Sushi restaurants. There </w:t>
      </w:r>
      <w:r w:rsidR="006E79C5">
        <w:t>are Italian</w:t>
      </w:r>
      <w:r w:rsidR="00342222">
        <w:t>, French</w:t>
      </w:r>
      <w:r w:rsidR="00BD7A5E">
        <w:t>, Chinese</w:t>
      </w:r>
      <w:r w:rsidR="00342222">
        <w:t xml:space="preserve"> and Indian restaurants in Tokyo. </w:t>
      </w:r>
    </w:p>
    <w:p w14:paraId="7D9C11F0" w14:textId="62064022" w:rsidR="00342222" w:rsidRDefault="00342222" w:rsidP="001111B2"/>
    <w:p w14:paraId="24D74A05" w14:textId="05DFAB95" w:rsidR="006E79C5" w:rsidRDefault="006E79C5" w:rsidP="001111B2">
      <w:r>
        <w:rPr>
          <w:noProof/>
        </w:rPr>
        <w:drawing>
          <wp:inline distT="0" distB="0" distL="0" distR="0" wp14:anchorId="70C61F1C" wp14:editId="242C802B">
            <wp:extent cx="6309360" cy="5221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8">
                      <a:extLst>
                        <a:ext uri="{28A0092B-C50C-407E-A947-70E740481C1C}">
                          <a14:useLocalDpi xmlns:a14="http://schemas.microsoft.com/office/drawing/2010/main" val="0"/>
                        </a:ext>
                      </a:extLst>
                    </a:blip>
                    <a:stretch>
                      <a:fillRect/>
                    </a:stretch>
                  </pic:blipFill>
                  <pic:spPr>
                    <a:xfrm>
                      <a:off x="0" y="0"/>
                      <a:ext cx="6309360" cy="5221605"/>
                    </a:xfrm>
                    <a:prstGeom prst="rect">
                      <a:avLst/>
                    </a:prstGeom>
                  </pic:spPr>
                </pic:pic>
              </a:graphicData>
            </a:graphic>
          </wp:inline>
        </w:drawing>
      </w:r>
    </w:p>
    <w:p w14:paraId="3813266E" w14:textId="77777777" w:rsidR="00FE053C" w:rsidRDefault="00FE053C" w:rsidP="001111B2"/>
    <w:p w14:paraId="17A6533D" w14:textId="10B8E940" w:rsidR="00D45C3F" w:rsidRDefault="00342222" w:rsidP="001111B2">
      <w:r>
        <w:t>Here is Sydney’s data observation:</w:t>
      </w:r>
    </w:p>
    <w:p w14:paraId="20D90109" w14:textId="0265682D" w:rsidR="00342222" w:rsidRDefault="00342222" w:rsidP="001111B2">
      <w:r>
        <w:t>There are two major cluster exit in Sydney’s data frame cluster 0 and 2. In cluster 2 first most common venue is Café. Fast food, Pizza shop and all other different traditional restaurants can be found in this city</w:t>
      </w:r>
      <w:r w:rsidR="00FE053C">
        <w:t>. Sydney is a multicultural city and its venue proven this clime.</w:t>
      </w:r>
    </w:p>
    <w:p w14:paraId="075A26DF" w14:textId="5A3DC311" w:rsidR="00FE053C" w:rsidRDefault="00FE053C" w:rsidP="001111B2"/>
    <w:p w14:paraId="0E714E07" w14:textId="1078D006" w:rsidR="006E79C5" w:rsidRDefault="006E79C5" w:rsidP="001111B2">
      <w:r>
        <w:rPr>
          <w:noProof/>
        </w:rPr>
        <w:lastRenderedPageBreak/>
        <w:drawing>
          <wp:inline distT="0" distB="0" distL="0" distR="0" wp14:anchorId="6219E873" wp14:editId="56AB9B7C">
            <wp:extent cx="6309360" cy="5932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5932170"/>
                    </a:xfrm>
                    <a:prstGeom prst="rect">
                      <a:avLst/>
                    </a:prstGeom>
                  </pic:spPr>
                </pic:pic>
              </a:graphicData>
            </a:graphic>
          </wp:inline>
        </w:drawing>
      </w:r>
    </w:p>
    <w:p w14:paraId="05D11FD8" w14:textId="77777777" w:rsidR="006E79C5" w:rsidRDefault="006E79C5" w:rsidP="001111B2"/>
    <w:p w14:paraId="00332B34" w14:textId="1256912F" w:rsidR="00FE053C" w:rsidRDefault="00FE053C" w:rsidP="001111B2">
      <w:r>
        <w:t xml:space="preserve">Toronto is another multicultural city as well if you look at the venues in this city it is clear and observable. </w:t>
      </w:r>
      <w:r w:rsidR="00BD7A5E">
        <w:t xml:space="preserve">You can find many different Restaurant in Toronto from East and West European, </w:t>
      </w:r>
      <w:r w:rsidR="00BD7A5E">
        <w:t>African</w:t>
      </w:r>
      <w:r w:rsidR="00BD7A5E">
        <w:t xml:space="preserve">, Medalist, south American and </w:t>
      </w:r>
      <w:r w:rsidR="00BD7A5E">
        <w:t>Asian</w:t>
      </w:r>
      <w:r w:rsidR="00BD7A5E">
        <w:t xml:space="preserve">. </w:t>
      </w:r>
      <w:r w:rsidR="006E79C5">
        <w:t>Also,</w:t>
      </w:r>
      <w:r w:rsidR="00BD7A5E">
        <w:t xml:space="preserve"> Fast food, café shop and bar are </w:t>
      </w:r>
      <w:r w:rsidR="006E79C5">
        <w:t xml:space="preserve">in every neighborhood. </w:t>
      </w:r>
      <w:r w:rsidR="00BD7A5E">
        <w:t xml:space="preserve"> </w:t>
      </w:r>
    </w:p>
    <w:p w14:paraId="1E0C718C" w14:textId="5E6CC78C" w:rsidR="006E79C5" w:rsidRDefault="006E79C5" w:rsidP="001111B2"/>
    <w:p w14:paraId="0E302ED6" w14:textId="77777777" w:rsidR="006E79C5" w:rsidRDefault="006E79C5" w:rsidP="001111B2"/>
    <w:p w14:paraId="4672A8CB" w14:textId="0934E118" w:rsidR="006E79C5" w:rsidRDefault="006E79C5" w:rsidP="001111B2">
      <w:r>
        <w:rPr>
          <w:noProof/>
        </w:rPr>
        <w:lastRenderedPageBreak/>
        <w:drawing>
          <wp:inline distT="0" distB="0" distL="0" distR="0" wp14:anchorId="4CAC0D77" wp14:editId="6B90613A">
            <wp:extent cx="6309360" cy="5568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5568315"/>
                    </a:xfrm>
                    <a:prstGeom prst="rect">
                      <a:avLst/>
                    </a:prstGeom>
                  </pic:spPr>
                </pic:pic>
              </a:graphicData>
            </a:graphic>
          </wp:inline>
        </w:drawing>
      </w:r>
    </w:p>
    <w:p w14:paraId="4356CCFD" w14:textId="77777777" w:rsidR="001111B2" w:rsidRPr="001111B2" w:rsidRDefault="001111B2" w:rsidP="001111B2"/>
    <w:p w14:paraId="07C87397" w14:textId="42B465E0" w:rsidR="001E1E76" w:rsidRDefault="001111B2" w:rsidP="001E1E76">
      <w:r>
        <w:t xml:space="preserve"> </w:t>
      </w:r>
    </w:p>
    <w:p w14:paraId="4A2359F6" w14:textId="5A19A4ED" w:rsidR="001E1E76" w:rsidRDefault="001E1E76" w:rsidP="001E1E76"/>
    <w:p w14:paraId="24D8F7EF" w14:textId="32AC4B84" w:rsidR="008878DC" w:rsidRDefault="008878DC" w:rsidP="001E1E76"/>
    <w:p w14:paraId="16D9C991" w14:textId="3C168582" w:rsidR="008878DC" w:rsidRDefault="008878DC" w:rsidP="001E1E76"/>
    <w:p w14:paraId="470CB128" w14:textId="4CF518B5" w:rsidR="008878DC" w:rsidRDefault="008878DC" w:rsidP="001E1E76"/>
    <w:p w14:paraId="71C1B509" w14:textId="2F4B1FF1" w:rsidR="008878DC" w:rsidRDefault="008878DC" w:rsidP="001E1E76"/>
    <w:p w14:paraId="70153C2F" w14:textId="79B2DCE5" w:rsidR="008878DC" w:rsidRDefault="008878DC" w:rsidP="001E1E76"/>
    <w:p w14:paraId="5DD126EA" w14:textId="3BCEC43D" w:rsidR="008878DC" w:rsidRDefault="008878DC" w:rsidP="001E1E76"/>
    <w:p w14:paraId="064B1ADA" w14:textId="0A51C3A3" w:rsidR="008878DC" w:rsidRDefault="008878DC" w:rsidP="001E1E76"/>
    <w:p w14:paraId="7DCAFEA8" w14:textId="6F9866F1" w:rsidR="008878DC" w:rsidRDefault="008878DC" w:rsidP="001E1E76"/>
    <w:p w14:paraId="44B22BC1" w14:textId="6786D944" w:rsidR="008878DC" w:rsidRDefault="008878DC" w:rsidP="008878DC">
      <w:pPr>
        <w:pStyle w:val="Heading2"/>
        <w:rPr>
          <w:b/>
          <w:bCs/>
        </w:rPr>
      </w:pPr>
      <w:bookmarkStart w:id="12" w:name="_Toc5220365"/>
      <w:r w:rsidRPr="008878DC">
        <w:rPr>
          <w:b/>
          <w:bCs/>
        </w:rPr>
        <w:lastRenderedPageBreak/>
        <w:t>Discussion</w:t>
      </w:r>
      <w:bookmarkEnd w:id="12"/>
      <w:r w:rsidRPr="008878DC">
        <w:rPr>
          <w:b/>
          <w:bCs/>
        </w:rPr>
        <w:t xml:space="preserve"> </w:t>
      </w:r>
    </w:p>
    <w:p w14:paraId="3B49E949" w14:textId="29158A69" w:rsidR="008878DC" w:rsidRDefault="008878DC" w:rsidP="008878DC">
      <w:r>
        <w:t xml:space="preserve">Sydney and Toronto have similar venues for example café shops many different traditional restaurants from all over the world. Every </w:t>
      </w:r>
      <w:r w:rsidR="00996A27">
        <w:t xml:space="preserve">neighborhood has at list one pub or bar </w:t>
      </w:r>
      <w:r w:rsidR="00187CA8">
        <w:t xml:space="preserve">also, many neighborhoods has one Gym or Yoga Studio. </w:t>
      </w:r>
    </w:p>
    <w:p w14:paraId="2C7A22C6" w14:textId="1C1CC477" w:rsidR="00187CA8" w:rsidRDefault="00187CA8" w:rsidP="008878DC">
      <w:r>
        <w:t xml:space="preserve">But the most interesting result for me the number of fast foods in Tokyo is so low. In Tokyo most of the neighborhoods have bar, club or BBQ Joint. Resident of Tokyo more like to keep their own traditional way of living. </w:t>
      </w:r>
    </w:p>
    <w:p w14:paraId="16A9D669" w14:textId="564FCD80" w:rsidR="00187CA8" w:rsidRDefault="008B4AFB" w:rsidP="008878DC">
      <w:r>
        <w:t xml:space="preserve">I will recommend people who interested in traditional food and Japanese cultural activity, go to Tokyo. They always saying, if you like a testy Pizza best place is Italy also correct about best Sushi as well to go to Tokyo. </w:t>
      </w:r>
    </w:p>
    <w:p w14:paraId="4E8B8E00" w14:textId="72507912" w:rsidR="008B4AFB" w:rsidRDefault="008B4AFB" w:rsidP="008878DC">
      <w:r>
        <w:t xml:space="preserve">Also, if anyone like to see a diversity and many different culture and activity Sydney and Toronto are the best. </w:t>
      </w:r>
    </w:p>
    <w:p w14:paraId="58794FB9" w14:textId="07A6C1D7" w:rsidR="008B4AFB" w:rsidRDefault="008B4AFB" w:rsidP="008878DC"/>
    <w:p w14:paraId="23670463" w14:textId="579B061E" w:rsidR="00A8285F" w:rsidRPr="004D51E9" w:rsidRDefault="00A8285F" w:rsidP="004D51E9">
      <w:pPr>
        <w:pStyle w:val="Heading2"/>
        <w:rPr>
          <w:b/>
          <w:bCs/>
        </w:rPr>
      </w:pPr>
      <w:bookmarkStart w:id="13" w:name="_Toc5220366"/>
      <w:r w:rsidRPr="004D51E9">
        <w:rPr>
          <w:b/>
          <w:bCs/>
        </w:rPr>
        <w:t>Conclusion</w:t>
      </w:r>
      <w:bookmarkEnd w:id="13"/>
    </w:p>
    <w:p w14:paraId="7146969F" w14:textId="3C0D36EA" w:rsidR="00A8285F" w:rsidRDefault="00A8285F" w:rsidP="008878DC"/>
    <w:p w14:paraId="05BAC7E0" w14:textId="77777777" w:rsidR="00A8285F" w:rsidRDefault="00A8285F" w:rsidP="008878DC">
      <w:r>
        <w:t>Every city has its own attractive places that we can enjoy to see them. They have specific view that identify them from others and always something they have that is unique.  Data science magnify things that you never expected. I had no information about Tokyo and daily life there but using Foursquare and data analysis you can have live activity of any place in earth.</w:t>
      </w:r>
    </w:p>
    <w:p w14:paraId="367D31AE" w14:textId="77777777" w:rsidR="00A8285F" w:rsidRDefault="00A8285F" w:rsidP="008878DC"/>
    <w:p w14:paraId="6200913D" w14:textId="5635F60C" w:rsidR="00A8285F" w:rsidRDefault="00A8285F" w:rsidP="008878DC">
      <w:r>
        <w:t xml:space="preserve">At the end I tried to prepare </w:t>
      </w:r>
      <w:r w:rsidR="004D51E9">
        <w:t xml:space="preserve">a data that may be useful for anyone interested to have more dipper research about these cities. Therefor, I upload all the data into my GitHub to be used. </w:t>
      </w:r>
    </w:p>
    <w:p w14:paraId="6F2D20AB" w14:textId="314B390E" w:rsidR="004D51E9" w:rsidRDefault="004D51E9" w:rsidP="008878DC"/>
    <w:p w14:paraId="2DD8AE85" w14:textId="5F13B978" w:rsidR="004D51E9" w:rsidRPr="004D51E9" w:rsidRDefault="004D51E9" w:rsidP="004D51E9">
      <w:pPr>
        <w:pStyle w:val="Heading2"/>
        <w:rPr>
          <w:b/>
          <w:bCs/>
        </w:rPr>
      </w:pPr>
      <w:bookmarkStart w:id="14" w:name="_Toc5220367"/>
      <w:r w:rsidRPr="004D51E9">
        <w:rPr>
          <w:b/>
          <w:bCs/>
        </w:rPr>
        <w:t>References</w:t>
      </w:r>
      <w:bookmarkEnd w:id="14"/>
    </w:p>
    <w:p w14:paraId="12BF293B" w14:textId="51E78D96" w:rsidR="004D51E9" w:rsidRDefault="004D51E9" w:rsidP="008878DC">
      <w:r>
        <w:t>Toronto – Wikipedia</w:t>
      </w:r>
    </w:p>
    <w:p w14:paraId="06D77365" w14:textId="51F85D41" w:rsidR="004D51E9" w:rsidRDefault="004D51E9" w:rsidP="008878DC">
      <w:r>
        <w:t>Tokyo – Wikipedia</w:t>
      </w:r>
    </w:p>
    <w:p w14:paraId="438AF4D6" w14:textId="527C1248" w:rsidR="004D51E9" w:rsidRDefault="004D51E9" w:rsidP="008878DC">
      <w:r>
        <w:t>Sydney – Wikipedia</w:t>
      </w:r>
    </w:p>
    <w:p w14:paraId="7FC7DE40" w14:textId="1342388A" w:rsidR="004D51E9" w:rsidRDefault="004D51E9" w:rsidP="008878DC">
      <w:r>
        <w:t>Foursquare API</w:t>
      </w:r>
    </w:p>
    <w:p w14:paraId="0A767BFD" w14:textId="7E7F500E" w:rsidR="004D51E9" w:rsidRPr="008878DC" w:rsidRDefault="004D51E9" w:rsidP="004D51E9">
      <w:r>
        <w:t>Cora site for Australian data</w:t>
      </w:r>
    </w:p>
    <w:sectPr w:rsidR="004D51E9" w:rsidRPr="008878DC" w:rsidSect="00DF027C">
      <w:headerReference w:type="default" r:id="rId31"/>
      <w:footerReference w:type="default" r:id="rId3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8DE9B7" w14:textId="77777777" w:rsidR="00227218" w:rsidRDefault="00227218">
      <w:r>
        <w:separator/>
      </w:r>
    </w:p>
    <w:p w14:paraId="794BF7C1" w14:textId="77777777" w:rsidR="00227218" w:rsidRDefault="00227218"/>
  </w:endnote>
  <w:endnote w:type="continuationSeparator" w:id="0">
    <w:p w14:paraId="4D02841B" w14:textId="77777777" w:rsidR="00227218" w:rsidRDefault="00227218">
      <w:r>
        <w:continuationSeparator/>
      </w:r>
    </w:p>
    <w:p w14:paraId="7492E5EF" w14:textId="77777777" w:rsidR="00227218" w:rsidRDefault="002272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181B91B6"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74B1A4B8"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2C3C7" w14:textId="77777777" w:rsidR="00227218" w:rsidRDefault="00227218">
      <w:r>
        <w:separator/>
      </w:r>
    </w:p>
    <w:p w14:paraId="091D992A" w14:textId="77777777" w:rsidR="00227218" w:rsidRDefault="00227218"/>
  </w:footnote>
  <w:footnote w:type="continuationSeparator" w:id="0">
    <w:p w14:paraId="6D0C386C" w14:textId="77777777" w:rsidR="00227218" w:rsidRDefault="00227218">
      <w:r>
        <w:continuationSeparator/>
      </w:r>
    </w:p>
    <w:p w14:paraId="08DD76E2" w14:textId="77777777" w:rsidR="00227218" w:rsidRDefault="002272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547A74D9" w14:textId="77777777" w:rsidTr="00D077E9">
      <w:trPr>
        <w:trHeight w:val="978"/>
      </w:trPr>
      <w:tc>
        <w:tcPr>
          <w:tcW w:w="9990" w:type="dxa"/>
          <w:tcBorders>
            <w:top w:val="nil"/>
            <w:left w:val="nil"/>
            <w:bottom w:val="single" w:sz="36" w:space="0" w:color="34ABA2" w:themeColor="accent3"/>
            <w:right w:val="nil"/>
          </w:tcBorders>
        </w:tcPr>
        <w:p w14:paraId="75A84C0D" w14:textId="77777777" w:rsidR="00D077E9" w:rsidRDefault="00D077E9">
          <w:pPr>
            <w:pStyle w:val="Header"/>
          </w:pPr>
        </w:p>
      </w:tc>
    </w:tr>
  </w:tbl>
  <w:p w14:paraId="78E198D9"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21101F"/>
    <w:multiLevelType w:val="hybridMultilevel"/>
    <w:tmpl w:val="427617B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60D542E"/>
    <w:multiLevelType w:val="hybridMultilevel"/>
    <w:tmpl w:val="46E2CB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DF77826"/>
    <w:multiLevelType w:val="hybridMultilevel"/>
    <w:tmpl w:val="219CA5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6341085B"/>
    <w:multiLevelType w:val="hybridMultilevel"/>
    <w:tmpl w:val="889E8F5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8EC"/>
    <w:rsid w:val="0002482E"/>
    <w:rsid w:val="00050324"/>
    <w:rsid w:val="00066EF4"/>
    <w:rsid w:val="000A0150"/>
    <w:rsid w:val="000E63C9"/>
    <w:rsid w:val="001111B2"/>
    <w:rsid w:val="00130E9D"/>
    <w:rsid w:val="00150A6D"/>
    <w:rsid w:val="00185B35"/>
    <w:rsid w:val="00187CA8"/>
    <w:rsid w:val="001E1E76"/>
    <w:rsid w:val="001F2BC8"/>
    <w:rsid w:val="001F5F6B"/>
    <w:rsid w:val="00220E6F"/>
    <w:rsid w:val="00227218"/>
    <w:rsid w:val="00243EBC"/>
    <w:rsid w:val="00246A35"/>
    <w:rsid w:val="00263A51"/>
    <w:rsid w:val="00284348"/>
    <w:rsid w:val="002F51F5"/>
    <w:rsid w:val="00312137"/>
    <w:rsid w:val="00330359"/>
    <w:rsid w:val="0033762F"/>
    <w:rsid w:val="00342222"/>
    <w:rsid w:val="003615FC"/>
    <w:rsid w:val="00366C7E"/>
    <w:rsid w:val="00384EA3"/>
    <w:rsid w:val="003A39A1"/>
    <w:rsid w:val="003C2191"/>
    <w:rsid w:val="003C3D45"/>
    <w:rsid w:val="003D3863"/>
    <w:rsid w:val="00401E91"/>
    <w:rsid w:val="004110DE"/>
    <w:rsid w:val="0044085A"/>
    <w:rsid w:val="004B21A5"/>
    <w:rsid w:val="004D51E9"/>
    <w:rsid w:val="00501BD2"/>
    <w:rsid w:val="005037F0"/>
    <w:rsid w:val="00516A86"/>
    <w:rsid w:val="005275F6"/>
    <w:rsid w:val="00572102"/>
    <w:rsid w:val="005F1BB0"/>
    <w:rsid w:val="005F5CF9"/>
    <w:rsid w:val="00656C4D"/>
    <w:rsid w:val="006E5716"/>
    <w:rsid w:val="006E79C5"/>
    <w:rsid w:val="007302B3"/>
    <w:rsid w:val="00730733"/>
    <w:rsid w:val="00730E3A"/>
    <w:rsid w:val="00736AAF"/>
    <w:rsid w:val="00760816"/>
    <w:rsid w:val="00765B2A"/>
    <w:rsid w:val="007777B1"/>
    <w:rsid w:val="00783A34"/>
    <w:rsid w:val="007C6B52"/>
    <w:rsid w:val="007C7A25"/>
    <w:rsid w:val="007D16C5"/>
    <w:rsid w:val="00862FE4"/>
    <w:rsid w:val="0086389A"/>
    <w:rsid w:val="0087605E"/>
    <w:rsid w:val="008878DC"/>
    <w:rsid w:val="008B1FEE"/>
    <w:rsid w:val="008B4AFB"/>
    <w:rsid w:val="00903C32"/>
    <w:rsid w:val="00916B16"/>
    <w:rsid w:val="009173B9"/>
    <w:rsid w:val="0093335D"/>
    <w:rsid w:val="0093613E"/>
    <w:rsid w:val="00943026"/>
    <w:rsid w:val="00955C67"/>
    <w:rsid w:val="00966B81"/>
    <w:rsid w:val="00996A27"/>
    <w:rsid w:val="009C7720"/>
    <w:rsid w:val="00A23AFA"/>
    <w:rsid w:val="00A31B3E"/>
    <w:rsid w:val="00A3513E"/>
    <w:rsid w:val="00A37C98"/>
    <w:rsid w:val="00A406F8"/>
    <w:rsid w:val="00A532F3"/>
    <w:rsid w:val="00A660AA"/>
    <w:rsid w:val="00A8285F"/>
    <w:rsid w:val="00A8489E"/>
    <w:rsid w:val="00A9546E"/>
    <w:rsid w:val="00AA58EC"/>
    <w:rsid w:val="00AB5BF5"/>
    <w:rsid w:val="00AB6A87"/>
    <w:rsid w:val="00AC29F3"/>
    <w:rsid w:val="00AD7428"/>
    <w:rsid w:val="00B231E5"/>
    <w:rsid w:val="00B41D31"/>
    <w:rsid w:val="00BA0770"/>
    <w:rsid w:val="00BD7A5E"/>
    <w:rsid w:val="00C02B87"/>
    <w:rsid w:val="00C053D0"/>
    <w:rsid w:val="00C4086D"/>
    <w:rsid w:val="00C55061"/>
    <w:rsid w:val="00CA1896"/>
    <w:rsid w:val="00CB5B28"/>
    <w:rsid w:val="00CF5371"/>
    <w:rsid w:val="00D0323A"/>
    <w:rsid w:val="00D0559F"/>
    <w:rsid w:val="00D077E9"/>
    <w:rsid w:val="00D42CB7"/>
    <w:rsid w:val="00D45C3F"/>
    <w:rsid w:val="00D5413D"/>
    <w:rsid w:val="00D570A9"/>
    <w:rsid w:val="00D61235"/>
    <w:rsid w:val="00D70D02"/>
    <w:rsid w:val="00D770C7"/>
    <w:rsid w:val="00D81DCB"/>
    <w:rsid w:val="00D86945"/>
    <w:rsid w:val="00D90290"/>
    <w:rsid w:val="00DD152F"/>
    <w:rsid w:val="00DE213F"/>
    <w:rsid w:val="00DF027C"/>
    <w:rsid w:val="00E00A32"/>
    <w:rsid w:val="00E22ACD"/>
    <w:rsid w:val="00E620B0"/>
    <w:rsid w:val="00E717F4"/>
    <w:rsid w:val="00E81B40"/>
    <w:rsid w:val="00EF555B"/>
    <w:rsid w:val="00F027BB"/>
    <w:rsid w:val="00F11DCF"/>
    <w:rsid w:val="00F162EA"/>
    <w:rsid w:val="00F52D27"/>
    <w:rsid w:val="00F83527"/>
    <w:rsid w:val="00FB0231"/>
    <w:rsid w:val="00FD583F"/>
    <w:rsid w:val="00FD7488"/>
    <w:rsid w:val="00FE053C"/>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56BFB"/>
  <w15:docId w15:val="{B3ED90E1-20BF-48FD-91EB-784403A04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3615FC"/>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rsid w:val="003615FC"/>
    <w:rPr>
      <w:rFonts w:asciiTheme="majorHAnsi" w:eastAsiaTheme="majorEastAsia" w:hAnsiTheme="majorHAnsi" w:cstheme="majorBidi"/>
      <w:b/>
      <w:color w:val="012639" w:themeColor="accent1" w:themeShade="7F"/>
    </w:rPr>
  </w:style>
  <w:style w:type="character" w:styleId="Hyperlink">
    <w:name w:val="Hyperlink"/>
    <w:basedOn w:val="DefaultParagraphFont"/>
    <w:uiPriority w:val="99"/>
    <w:unhideWhenUsed/>
    <w:rsid w:val="00401E91"/>
    <w:rPr>
      <w:color w:val="3592CF" w:themeColor="hyperlink"/>
      <w:u w:val="single"/>
    </w:rPr>
  </w:style>
  <w:style w:type="paragraph" w:styleId="ListParagraph">
    <w:name w:val="List Paragraph"/>
    <w:basedOn w:val="Normal"/>
    <w:uiPriority w:val="34"/>
    <w:unhideWhenUsed/>
    <w:qFormat/>
    <w:rsid w:val="00FB0231"/>
    <w:pPr>
      <w:ind w:left="720"/>
      <w:contextualSpacing/>
    </w:pPr>
  </w:style>
  <w:style w:type="paragraph" w:styleId="TOCHeading">
    <w:name w:val="TOC Heading"/>
    <w:basedOn w:val="Heading1"/>
    <w:next w:val="Normal"/>
    <w:uiPriority w:val="39"/>
    <w:unhideWhenUsed/>
    <w:qFormat/>
    <w:rsid w:val="00BA0770"/>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BA0770"/>
    <w:pPr>
      <w:spacing w:after="100"/>
    </w:pPr>
  </w:style>
  <w:style w:type="paragraph" w:styleId="TOC2">
    <w:name w:val="toc 2"/>
    <w:basedOn w:val="Normal"/>
    <w:next w:val="Normal"/>
    <w:autoRedefine/>
    <w:uiPriority w:val="39"/>
    <w:unhideWhenUsed/>
    <w:rsid w:val="00BA0770"/>
    <w:pPr>
      <w:spacing w:after="100"/>
      <w:ind w:left="280"/>
    </w:pPr>
  </w:style>
  <w:style w:type="paragraph" w:styleId="TOC3">
    <w:name w:val="toc 3"/>
    <w:basedOn w:val="Normal"/>
    <w:next w:val="Normal"/>
    <w:autoRedefine/>
    <w:uiPriority w:val="39"/>
    <w:unhideWhenUsed/>
    <w:rsid w:val="00BA0770"/>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1921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www.findlatitudeandlongitude.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japan-talk.com/jt/new/tokyo-neighborhoods"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www.corra.com.au/australian-postcode-location-data/" TargetMode="Externa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D3345A0F7B46B2865AA1F06B520EE6"/>
        <w:category>
          <w:name w:val="General"/>
          <w:gallery w:val="placeholder"/>
        </w:category>
        <w:types>
          <w:type w:val="bbPlcHdr"/>
        </w:types>
        <w:behaviors>
          <w:behavior w:val="content"/>
        </w:behaviors>
        <w:guid w:val="{A6750955-914B-4D07-B22F-FBC63DEF5471}"/>
      </w:docPartPr>
      <w:docPartBody>
        <w:p w:rsidR="00B20155" w:rsidRDefault="007540F8">
          <w:pPr>
            <w:pStyle w:val="2CD3345A0F7B46B2865AA1F06B520EE6"/>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March 24</w:t>
          </w:r>
          <w:r w:rsidRPr="00D86945">
            <w:rPr>
              <w:rStyle w:val="SubtitleChar"/>
              <w:b/>
            </w:rPr>
            <w:fldChar w:fldCharType="end"/>
          </w:r>
        </w:p>
      </w:docPartBody>
    </w:docPart>
    <w:docPart>
      <w:docPartPr>
        <w:name w:val="7C18102302F8482DA8409D8E844F2F66"/>
        <w:category>
          <w:name w:val="General"/>
          <w:gallery w:val="placeholder"/>
        </w:category>
        <w:types>
          <w:type w:val="bbPlcHdr"/>
        </w:types>
        <w:behaviors>
          <w:behavior w:val="content"/>
        </w:behaviors>
        <w:guid w:val="{EF58D030-3BA4-45F4-981B-CC3CB7A1B649}"/>
      </w:docPartPr>
      <w:docPartBody>
        <w:p w:rsidR="00B20155" w:rsidRDefault="007540F8">
          <w:pPr>
            <w:pStyle w:val="7C18102302F8482DA8409D8E844F2F66"/>
          </w:pPr>
          <w:r>
            <w:t>COMPANY NAME</w:t>
          </w:r>
        </w:p>
      </w:docPartBody>
    </w:docPart>
    <w:docPart>
      <w:docPartPr>
        <w:name w:val="3E30D5340C6245DBAFBD6594157D67FC"/>
        <w:category>
          <w:name w:val="General"/>
          <w:gallery w:val="placeholder"/>
        </w:category>
        <w:types>
          <w:type w:val="bbPlcHdr"/>
        </w:types>
        <w:behaviors>
          <w:behavior w:val="content"/>
        </w:behaviors>
        <w:guid w:val="{CB266704-6E76-44F3-B0AA-53AEFCF1FB20}"/>
      </w:docPartPr>
      <w:docPartBody>
        <w:p w:rsidR="00B20155" w:rsidRDefault="007540F8">
          <w:pPr>
            <w:pStyle w:val="3E30D5340C6245DBAFBD6594157D67FC"/>
          </w:pPr>
          <w:r>
            <w:t>Your Name</w:t>
          </w:r>
        </w:p>
      </w:docPartBody>
    </w:docPart>
    <w:docPart>
      <w:docPartPr>
        <w:name w:val="219A990C8F4C4042A120740712431B6A"/>
        <w:category>
          <w:name w:val="General"/>
          <w:gallery w:val="placeholder"/>
        </w:category>
        <w:types>
          <w:type w:val="bbPlcHdr"/>
        </w:types>
        <w:behaviors>
          <w:behavior w:val="content"/>
        </w:behaviors>
        <w:guid w:val="{652E53D9-7184-4E1D-85D9-949F36A65A9A}"/>
      </w:docPartPr>
      <w:docPartBody>
        <w:p w:rsidR="00000000" w:rsidRDefault="005F298A" w:rsidP="005F298A">
          <w:pPr>
            <w:pStyle w:val="219A990C8F4C4042A120740712431B6A"/>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0F8"/>
    <w:rsid w:val="005C380E"/>
    <w:rsid w:val="005F298A"/>
    <w:rsid w:val="007540F8"/>
    <w:rsid w:val="00B20155"/>
    <w:rsid w:val="00C61FD0"/>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2CD3345A0F7B46B2865AA1F06B520EE6">
    <w:name w:val="2CD3345A0F7B46B2865AA1F06B520EE6"/>
  </w:style>
  <w:style w:type="paragraph" w:customStyle="1" w:styleId="7C18102302F8482DA8409D8E844F2F66">
    <w:name w:val="7C18102302F8482DA8409D8E844F2F66"/>
  </w:style>
  <w:style w:type="paragraph" w:customStyle="1" w:styleId="3E30D5340C6245DBAFBD6594157D67FC">
    <w:name w:val="3E30D5340C6245DBAFBD6594157D67FC"/>
  </w:style>
  <w:style w:type="paragraph" w:customStyle="1" w:styleId="F86D5F98D9D04F63B0CD7C05CCBE1B04">
    <w:name w:val="F86D5F98D9D04F63B0CD7C05CCBE1B04"/>
  </w:style>
  <w:style w:type="paragraph" w:customStyle="1" w:styleId="8B74B112092F46718B77CD459920FCE5">
    <w:name w:val="8B74B112092F46718B77CD459920FCE5"/>
  </w:style>
  <w:style w:type="paragraph" w:customStyle="1" w:styleId="9A7D2EECB6BA459FBD9C4B99407DD20A">
    <w:name w:val="9A7D2EECB6BA459FBD9C4B99407DD20A"/>
  </w:style>
  <w:style w:type="paragraph" w:customStyle="1" w:styleId="CF42FA5A45DE438E8BFD0D74F2C960FC">
    <w:name w:val="CF42FA5A45DE438E8BFD0D74F2C960FC"/>
  </w:style>
  <w:style w:type="paragraph" w:customStyle="1" w:styleId="2A6D91C78AA64A5FBDCB72B33B94CEE9">
    <w:name w:val="2A6D91C78AA64A5FBDCB72B33B94CEE9"/>
  </w:style>
  <w:style w:type="paragraph" w:customStyle="1" w:styleId="36ED4317675A4390BD51A5E9F519C314">
    <w:name w:val="36ED4317675A4390BD51A5E9F519C314"/>
    <w:rsid w:val="005F298A"/>
  </w:style>
  <w:style w:type="paragraph" w:customStyle="1" w:styleId="219A990C8F4C4042A120740712431B6A">
    <w:name w:val="219A990C8F4C4042A120740712431B6A"/>
    <w:rsid w:val="005F29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Mohyeddin Abdi</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B7D3AD-A655-40F7-9EE7-CBE2445EC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386</TotalTime>
  <Pages>16</Pages>
  <Words>1097</Words>
  <Characters>6253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 Abdi</dc:creator>
  <cp:keywords/>
  <cp:lastModifiedBy>Mark Abdi</cp:lastModifiedBy>
  <cp:revision>7</cp:revision>
  <cp:lastPrinted>2006-08-01T17:47:00Z</cp:lastPrinted>
  <dcterms:created xsi:type="dcterms:W3CDTF">2019-03-24T08:37:00Z</dcterms:created>
  <dcterms:modified xsi:type="dcterms:W3CDTF">2019-04-03T10:45:00Z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